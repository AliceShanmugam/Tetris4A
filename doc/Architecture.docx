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455" w:rsidRPr="0065117D" w:rsidRDefault="001B3455" w:rsidP="001B3455">
      <w:pPr>
        <w:pStyle w:val="CoverLogo"/>
        <w:spacing w:before="0"/>
        <w:rPr>
          <w:noProof/>
          <w:lang w:val="fr-FR"/>
        </w:rPr>
      </w:pPr>
    </w:p>
    <w:p w:rsidR="001B3455" w:rsidRPr="0065117D" w:rsidRDefault="007B3ACE" w:rsidP="001B3455">
      <w:pPr>
        <w:pStyle w:val="CoverLogo"/>
        <w:spacing w:before="0"/>
        <w:rPr>
          <w:noProof/>
          <w:lang w:val="fr-FR"/>
        </w:rPr>
      </w:pPr>
      <w:r w:rsidRPr="0065117D">
        <w:rPr>
          <w:noProof/>
          <w:lang w:val="fr-FR" w:eastAsia="fr-FR"/>
        </w:rPr>
        <w:drawing>
          <wp:inline distT="0" distB="0" distL="0" distR="0">
            <wp:extent cx="4071067" cy="1802655"/>
            <wp:effectExtent l="0" t="0" r="5715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IEA_2014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004" cy="182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55" w:rsidRPr="0065117D" w:rsidRDefault="001B3455" w:rsidP="001B3455">
      <w:pPr>
        <w:pStyle w:val="CoverLogo"/>
        <w:spacing w:before="0"/>
        <w:rPr>
          <w:noProof/>
          <w:lang w:val="fr-FR"/>
        </w:rPr>
      </w:pPr>
    </w:p>
    <w:p w:rsidR="00497FD9" w:rsidRPr="0065117D" w:rsidRDefault="00BD51D8" w:rsidP="001B3455">
      <w:pPr>
        <w:pStyle w:val="Titre"/>
        <w:spacing w:before="0"/>
        <w:rPr>
          <w:noProof/>
          <w:lang w:val="fr-FR"/>
        </w:rPr>
      </w:pPr>
      <w:sdt>
        <w:sdtPr>
          <w:rPr>
            <w:noProof/>
            <w:lang w:val="fr-FR"/>
          </w:rPr>
          <w:alias w:val="Titre du rapport"/>
          <w:tag w:val="Report Title"/>
          <w:id w:val="-1769611973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65117D" w:rsidRPr="0065117D">
            <w:rPr>
              <w:noProof/>
              <w:lang w:val="fr-FR"/>
            </w:rPr>
            <w:t>Architecture du projet</w:t>
          </w:r>
        </w:sdtContent>
      </w:sdt>
      <w:r w:rsidR="00166473" w:rsidRPr="0065117D">
        <w:rPr>
          <w:noProof/>
          <w:lang w:val="fr-FR"/>
        </w:rPr>
        <w:t xml:space="preserve"> </w:t>
      </w:r>
    </w:p>
    <w:sdt>
      <w:sdtPr>
        <w:rPr>
          <w:noProof/>
          <w:lang w:val="fr-FR"/>
        </w:rPr>
        <w:alias w:val="Sous-titre"/>
        <w:tag w:val="Subtitle"/>
        <w:id w:val="5861110"/>
      </w:sdtPr>
      <w:sdtEndPr/>
      <w:sdtContent>
        <w:p w:rsidR="00F15405" w:rsidRPr="0065117D" w:rsidRDefault="007B3ACE" w:rsidP="00DF0025">
          <w:pPr>
            <w:pStyle w:val="Sous-titre"/>
            <w:pBdr>
              <w:bottom w:val="dashSmallGap" w:sz="4" w:space="31" w:color="BFBFBF" w:themeColor="background1" w:themeShade="BF"/>
            </w:pBdr>
            <w:rPr>
              <w:noProof/>
              <w:lang w:val="fr-FR"/>
            </w:rPr>
          </w:pPr>
          <w:r w:rsidRPr="0065117D">
            <w:rPr>
              <w:noProof/>
              <w:lang w:val="fr-FR"/>
            </w:rPr>
            <w:t>2015-2016</w:t>
          </w:r>
        </w:p>
      </w:sdtContent>
    </w:sdt>
    <w:p w:rsidR="007B3ACE" w:rsidRPr="0065117D" w:rsidRDefault="007B3ACE" w:rsidP="00DF0025">
      <w:pPr>
        <w:pStyle w:val="CompanyInfo"/>
        <w:rPr>
          <w:rStyle w:val="Textedelespacerserv"/>
          <w:noProof/>
          <w:sz w:val="28"/>
          <w:szCs w:val="24"/>
          <w:lang w:val="fr-FR"/>
        </w:rPr>
      </w:pPr>
      <w:r w:rsidRPr="0065117D">
        <w:rPr>
          <w:rStyle w:val="Textedelespacerserv"/>
          <w:noProof/>
          <w:sz w:val="28"/>
          <w:szCs w:val="24"/>
          <w:lang w:val="fr-FR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1B3455" w:rsidRPr="0065117D" w:rsidTr="001B3455">
        <w:tc>
          <w:tcPr>
            <w:tcW w:w="5110" w:type="dxa"/>
          </w:tcPr>
          <w:p w:rsidR="00487FF3" w:rsidRPr="0065117D" w:rsidRDefault="00487FF3" w:rsidP="00487FF3">
            <w:pPr>
              <w:pStyle w:val="CompanyInfo"/>
              <w:jc w:val="left"/>
              <w:rPr>
                <w:b/>
                <w:bCs/>
                <w:noProof/>
                <w:color w:val="000000" w:themeColor="text1"/>
                <w:sz w:val="28"/>
                <w:szCs w:val="24"/>
                <w:u w:val="single"/>
                <w:lang w:val="fr-FR"/>
              </w:rPr>
            </w:pPr>
            <w:bookmarkStart w:id="0" w:name="_Toc291846939"/>
          </w:p>
          <w:p w:rsidR="00487FF3" w:rsidRPr="0065117D" w:rsidRDefault="00487FF3" w:rsidP="00487FF3">
            <w:pPr>
              <w:pStyle w:val="CompanyInfo"/>
              <w:jc w:val="left"/>
              <w:rPr>
                <w:b/>
                <w:bCs/>
                <w:noProof/>
                <w:color w:val="000000" w:themeColor="text1"/>
                <w:sz w:val="28"/>
                <w:szCs w:val="24"/>
                <w:u w:val="single"/>
                <w:lang w:val="fr-FR"/>
              </w:rPr>
            </w:pPr>
          </w:p>
          <w:p w:rsidR="001B3455" w:rsidRPr="0065117D" w:rsidRDefault="001B3455" w:rsidP="0065117D">
            <w:pPr>
              <w:pStyle w:val="CompanyInfo"/>
              <w:jc w:val="left"/>
              <w:rPr>
                <w:b/>
                <w:bCs/>
                <w:noProof/>
                <w:color w:val="000000" w:themeColor="text1"/>
                <w:sz w:val="28"/>
                <w:szCs w:val="24"/>
                <w:lang w:val="fr-FR"/>
              </w:rPr>
            </w:pPr>
          </w:p>
        </w:tc>
        <w:tc>
          <w:tcPr>
            <w:tcW w:w="5110" w:type="dxa"/>
          </w:tcPr>
          <w:p w:rsidR="00E9115C" w:rsidRPr="0065117D" w:rsidRDefault="00E9115C" w:rsidP="00487FF3">
            <w:pPr>
              <w:pStyle w:val="CompanyInfo"/>
              <w:jc w:val="right"/>
              <w:rPr>
                <w:rStyle w:val="Textedelespacerserv"/>
                <w:b/>
                <w:bCs/>
                <w:noProof/>
                <w:color w:val="000000" w:themeColor="text1"/>
                <w:sz w:val="28"/>
                <w:szCs w:val="24"/>
                <w:u w:val="single"/>
                <w:lang w:val="fr-FR"/>
              </w:rPr>
            </w:pPr>
          </w:p>
          <w:p w:rsidR="00E9115C" w:rsidRPr="0065117D" w:rsidRDefault="00E9115C" w:rsidP="00487FF3">
            <w:pPr>
              <w:pStyle w:val="CompanyInfo"/>
              <w:jc w:val="right"/>
              <w:rPr>
                <w:rStyle w:val="Textedelespacerserv"/>
                <w:b/>
                <w:bCs/>
                <w:noProof/>
                <w:color w:val="000000" w:themeColor="text1"/>
                <w:sz w:val="28"/>
                <w:szCs w:val="24"/>
                <w:u w:val="single"/>
                <w:lang w:val="fr-FR"/>
              </w:rPr>
            </w:pPr>
          </w:p>
          <w:p w:rsidR="001B3455" w:rsidRPr="0065117D" w:rsidRDefault="001B3455" w:rsidP="0065117D">
            <w:pPr>
              <w:pStyle w:val="CompanyInfo"/>
              <w:jc w:val="right"/>
              <w:rPr>
                <w:b/>
                <w:bCs/>
                <w:noProof/>
                <w:color w:val="000000" w:themeColor="text1"/>
                <w:sz w:val="28"/>
                <w:szCs w:val="24"/>
                <w:lang w:val="fr-FR"/>
              </w:rPr>
            </w:pPr>
          </w:p>
        </w:tc>
      </w:tr>
      <w:bookmarkEnd w:id="0"/>
    </w:tbl>
    <w:p w:rsidR="007B3ACE" w:rsidRPr="0065117D" w:rsidRDefault="007B3ACE" w:rsidP="007B3ACE">
      <w:pPr>
        <w:rPr>
          <w:noProof/>
          <w:lang w:val="fr-FR"/>
        </w:rPr>
      </w:pPr>
    </w:p>
    <w:p w:rsidR="0065117D" w:rsidRPr="0065117D" w:rsidRDefault="0065117D" w:rsidP="007B3ACE">
      <w:pPr>
        <w:rPr>
          <w:noProof/>
          <w:lang w:val="fr-FR"/>
        </w:rPr>
      </w:pPr>
    </w:p>
    <w:p w:rsidR="0065117D" w:rsidRPr="0065117D" w:rsidRDefault="0065117D" w:rsidP="007B3ACE">
      <w:pPr>
        <w:rPr>
          <w:noProof/>
          <w:lang w:val="fr-FR"/>
        </w:rPr>
      </w:pPr>
    </w:p>
    <w:p w:rsidR="0065117D" w:rsidRPr="0065117D" w:rsidRDefault="0065117D" w:rsidP="007B3ACE">
      <w:pPr>
        <w:rPr>
          <w:noProof/>
          <w:lang w:val="fr-FR"/>
        </w:rPr>
      </w:pPr>
    </w:p>
    <w:p w:rsidR="0065117D" w:rsidRPr="0065117D" w:rsidRDefault="0065117D" w:rsidP="007B3ACE">
      <w:pPr>
        <w:rPr>
          <w:noProof/>
          <w:lang w:val="fr-FR"/>
        </w:rPr>
      </w:pPr>
    </w:p>
    <w:p w:rsidR="0065117D" w:rsidRPr="0065117D" w:rsidRDefault="0065117D" w:rsidP="007B3ACE">
      <w:pPr>
        <w:rPr>
          <w:noProof/>
          <w:lang w:val="fr-FR"/>
        </w:rPr>
      </w:pPr>
    </w:p>
    <w:p w:rsidR="0065117D" w:rsidRPr="0065117D" w:rsidRDefault="0065117D" w:rsidP="007B3ACE">
      <w:pPr>
        <w:rPr>
          <w:noProof/>
          <w:lang w:val="fr-FR"/>
        </w:rPr>
      </w:pPr>
    </w:p>
    <w:p w:rsidR="0065117D" w:rsidRPr="0065117D" w:rsidRDefault="0065117D" w:rsidP="007B3ACE">
      <w:pPr>
        <w:rPr>
          <w:noProof/>
          <w:lang w:val="fr-FR"/>
        </w:rPr>
      </w:pPr>
    </w:p>
    <w:p w:rsidR="0065117D" w:rsidRPr="0065117D" w:rsidRDefault="0065117D" w:rsidP="007B3ACE">
      <w:pPr>
        <w:rPr>
          <w:noProof/>
          <w:lang w:val="fr-FR"/>
        </w:rPr>
      </w:pPr>
    </w:p>
    <w:p w:rsidR="0065117D" w:rsidRPr="0065117D" w:rsidRDefault="0065117D" w:rsidP="0065117D">
      <w:pPr>
        <w:pStyle w:val="Titre"/>
        <w:jc w:val="left"/>
        <w:rPr>
          <w:noProof/>
          <w:lang w:val="fr-FR"/>
        </w:rPr>
      </w:pPr>
      <w:r w:rsidRPr="0065117D">
        <w:rPr>
          <w:noProof/>
          <w:lang w:val="fr-FR"/>
        </w:rPr>
        <w:lastRenderedPageBreak/>
        <w:t>Découpage des modules</w:t>
      </w:r>
    </w:p>
    <w:p w:rsidR="0065117D" w:rsidRPr="0065117D" w:rsidRDefault="0065117D" w:rsidP="0065117D">
      <w:pPr>
        <w:rPr>
          <w:noProof/>
          <w:lang w:val="fr-FR"/>
        </w:rPr>
      </w:pPr>
    </w:p>
    <w:p w:rsidR="0065117D" w:rsidRDefault="0065117D" w:rsidP="0065117D">
      <w:pPr>
        <w:rPr>
          <w:noProof/>
          <w:lang w:val="fr-FR"/>
        </w:rPr>
      </w:pPr>
      <w:r w:rsidRPr="0065117D">
        <w:rPr>
          <w:noProof/>
          <w:lang w:val="fr-FR"/>
        </w:rPr>
        <w:t xml:space="preserve">Je vous propose </w:t>
      </w:r>
      <w:r>
        <w:rPr>
          <w:noProof/>
          <w:lang w:val="fr-FR"/>
        </w:rPr>
        <w:t>de découper le projet en 5 modules :</w:t>
      </w:r>
    </w:p>
    <w:p w:rsidR="0065117D" w:rsidRDefault="0065117D" w:rsidP="0065117D">
      <w:pPr>
        <w:rPr>
          <w:noProof/>
          <w:lang w:val="fr-FR"/>
        </w:rPr>
      </w:pPr>
    </w:p>
    <w:p w:rsidR="0065117D" w:rsidRDefault="0065117D" w:rsidP="0065117D">
      <w:pPr>
        <w:pStyle w:val="Titre2"/>
        <w:rPr>
          <w:noProof/>
          <w:lang w:val="fr-FR"/>
        </w:rPr>
      </w:pPr>
      <w:r>
        <w:rPr>
          <w:noProof/>
          <w:lang w:val="fr-FR"/>
        </w:rPr>
        <w:t>Gestionnaire central</w:t>
      </w:r>
    </w:p>
    <w:p w:rsidR="0065117D" w:rsidRPr="0065117D" w:rsidRDefault="0065117D" w:rsidP="0065117D">
      <w:pPr>
        <w:rPr>
          <w:rStyle w:val="Emphaseple"/>
          <w:lang w:val="fr-FR"/>
        </w:rPr>
      </w:pPr>
      <w:r w:rsidRPr="0065117D">
        <w:rPr>
          <w:rStyle w:val="Emphaseple"/>
          <w:lang w:val="fr-FR"/>
        </w:rPr>
        <w:t>Un module pour les gouverner tous</w:t>
      </w:r>
    </w:p>
    <w:p w:rsidR="0065117D" w:rsidRDefault="0065117D" w:rsidP="0065117D">
      <w:pPr>
        <w:rPr>
          <w:lang w:val="fr-FR"/>
        </w:rPr>
      </w:pPr>
      <w:r>
        <w:rPr>
          <w:lang w:val="fr-FR"/>
        </w:rPr>
        <w:t>Ce module sert à faire le lien entre tous les modules, c’est le main de notre programme. Il contiendra le minimum de code possible.</w:t>
      </w:r>
    </w:p>
    <w:p w:rsidR="0065117D" w:rsidRDefault="0065117D" w:rsidP="0065117D">
      <w:pPr>
        <w:rPr>
          <w:lang w:val="fr-FR"/>
        </w:rPr>
      </w:pPr>
    </w:p>
    <w:p w:rsidR="0065117D" w:rsidRDefault="0065117D" w:rsidP="0065117D">
      <w:pPr>
        <w:pStyle w:val="Titre2"/>
        <w:rPr>
          <w:lang w:val="fr-FR"/>
        </w:rPr>
      </w:pPr>
      <w:r>
        <w:rPr>
          <w:lang w:val="fr-FR"/>
        </w:rPr>
        <w:t>Moteur de jeu</w:t>
      </w:r>
    </w:p>
    <w:p w:rsidR="0065117D" w:rsidRDefault="0065117D" w:rsidP="0065117D">
      <w:pPr>
        <w:rPr>
          <w:lang w:val="fr-FR"/>
        </w:rPr>
      </w:pPr>
    </w:p>
    <w:p w:rsidR="0065117D" w:rsidRDefault="0065117D" w:rsidP="0065117D">
      <w:pPr>
        <w:rPr>
          <w:lang w:val="fr-FR"/>
        </w:rPr>
      </w:pPr>
      <w:r>
        <w:rPr>
          <w:lang w:val="fr-FR"/>
        </w:rPr>
        <w:t xml:space="preserve">Ce module contiendra la partie logique du jeu de Tetris (pas de graphisme). </w:t>
      </w:r>
    </w:p>
    <w:p w:rsidR="0065117D" w:rsidRDefault="0065117D" w:rsidP="0065117D">
      <w:pPr>
        <w:rPr>
          <w:lang w:val="fr-FR"/>
        </w:rPr>
      </w:pPr>
      <w:r>
        <w:rPr>
          <w:lang w:val="fr-FR"/>
        </w:rPr>
        <w:t>Il définira la représentation d’un tableau de jeu, des différentes pièces, du mouvement des pièces, calcul du score, etc…</w:t>
      </w:r>
    </w:p>
    <w:p w:rsidR="0065117D" w:rsidRDefault="0065117D" w:rsidP="0065117D">
      <w:pPr>
        <w:rPr>
          <w:lang w:val="fr-FR"/>
        </w:rPr>
      </w:pPr>
      <w:r>
        <w:rPr>
          <w:lang w:val="fr-FR"/>
        </w:rPr>
        <w:t>Je propose ce début d’architecture pour cette partie :</w:t>
      </w:r>
    </w:p>
    <w:p w:rsidR="00406AF8" w:rsidRDefault="00406AF8" w:rsidP="00406AF8">
      <w:pPr>
        <w:pStyle w:val="Titre3"/>
        <w:rPr>
          <w:lang w:val="fr-FR"/>
        </w:rPr>
      </w:pPr>
      <w:r>
        <w:rPr>
          <w:lang w:val="fr-FR"/>
        </w:rPr>
        <w:t>Jeu (classe centrale)</w:t>
      </w:r>
    </w:p>
    <w:p w:rsidR="0065117D" w:rsidRDefault="00E122E3" w:rsidP="00E122E3">
      <w:pPr>
        <w:jc w:val="center"/>
        <w:rPr>
          <w:lang w:val="fr-FR"/>
        </w:rPr>
      </w:pPr>
      <w:r w:rsidRPr="00E122E3">
        <w:rPr>
          <w:noProof/>
          <w:lang w:val="fr-FR" w:eastAsia="fr-FR"/>
        </w:rPr>
        <w:drawing>
          <wp:inline distT="0" distB="0" distL="0" distR="0">
            <wp:extent cx="3362325" cy="2772784"/>
            <wp:effectExtent l="0" t="0" r="0" b="8890"/>
            <wp:docPr id="3" name="Image 3" descr="C:\Users\Abi\Documents\GitHub\Tetris\doc\Architecture Moteur de 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i\Documents\GitHub\Tetris\doc\Architecture Moteur de jeu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403" cy="277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2E3" w:rsidRDefault="00E122E3" w:rsidP="00E122E3">
      <w:pPr>
        <w:rPr>
          <w:lang w:val="fr-FR"/>
        </w:rPr>
      </w:pPr>
      <w:r>
        <w:rPr>
          <w:lang w:val="fr-FR"/>
        </w:rPr>
        <w:lastRenderedPageBreak/>
        <w:t>La classe Jeu contient les informations relatives à un jeu dans sa généralité, les classes JeuSolo et JeuMulti héritent de Jeu et le spécialise. J’ai créé ces fichiers dans le package Moteur de jeu avec quelque attributs et méthodes à compléter.</w:t>
      </w:r>
    </w:p>
    <w:p w:rsidR="006647E6" w:rsidRDefault="006647E6" w:rsidP="00E122E3">
      <w:pPr>
        <w:rPr>
          <w:lang w:val="fr-FR"/>
        </w:rPr>
      </w:pPr>
    </w:p>
    <w:p w:rsidR="006647E6" w:rsidRDefault="006647E6" w:rsidP="006647E6">
      <w:pPr>
        <w:pStyle w:val="Titre3"/>
        <w:rPr>
          <w:lang w:val="fr-FR"/>
        </w:rPr>
      </w:pPr>
      <w:r>
        <w:rPr>
          <w:lang w:val="fr-FR"/>
        </w:rPr>
        <w:t>Pièces</w:t>
      </w:r>
    </w:p>
    <w:p w:rsidR="00E122E3" w:rsidRDefault="00E122E3" w:rsidP="00E122E3">
      <w:pPr>
        <w:jc w:val="center"/>
        <w:rPr>
          <w:lang w:val="fr-FR"/>
        </w:rPr>
      </w:pPr>
      <w:r w:rsidRPr="00E122E3">
        <w:rPr>
          <w:noProof/>
          <w:lang w:val="fr-FR" w:eastAsia="fr-FR"/>
        </w:rPr>
        <w:drawing>
          <wp:inline distT="0" distB="0" distL="0" distR="0">
            <wp:extent cx="2933700" cy="2419314"/>
            <wp:effectExtent l="0" t="0" r="0" b="635"/>
            <wp:docPr id="5" name="Image 5" descr="C:\Users\Abi\Documents\GitHub\Tetris\doc\Architecture Moteur de jeu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i\Documents\GitHub\Tetris\doc\Architecture Moteur de jeu 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771" cy="24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2E3" w:rsidRDefault="00E122E3" w:rsidP="00E122E3">
      <w:pPr>
        <w:jc w:val="center"/>
        <w:rPr>
          <w:lang w:val="fr-FR"/>
        </w:rPr>
      </w:pPr>
    </w:p>
    <w:p w:rsidR="00E122E3" w:rsidRDefault="00ED2226" w:rsidP="00E122E3">
      <w:pPr>
        <w:rPr>
          <w:lang w:val="fr-FR"/>
        </w:rPr>
      </w:pPr>
      <w:r>
        <w:rPr>
          <w:lang w:val="fr-FR"/>
        </w:rPr>
        <w:t xml:space="preserve">Pour la représentation des pièces je pense qu’il serait judicieux de s’inspirer du </w:t>
      </w:r>
      <w:r>
        <w:rPr>
          <w:lang w:val="fr-FR"/>
        </w:rPr>
        <w:t xml:space="preserve">design </w:t>
      </w:r>
      <w:r>
        <w:rPr>
          <w:lang w:val="fr-FR"/>
        </w:rPr>
        <w:t>pattern de la Factory (</w:t>
      </w:r>
      <w:hyperlink r:id="rId12" w:history="1">
        <w:r w:rsidRPr="00ED2226">
          <w:rPr>
            <w:rStyle w:val="Lienhypertexte"/>
            <w:lang w:val="fr-FR"/>
          </w:rPr>
          <w:t>http://www.jmdoudoux.fr/java/dej/chap-design-patterns.htm</w:t>
        </w:r>
      </w:hyperlink>
      <w:r>
        <w:rPr>
          <w:lang w:val="fr-FR"/>
        </w:rPr>
        <w:t>)</w:t>
      </w:r>
      <w:r w:rsidR="001776D4">
        <w:rPr>
          <w:lang w:val="fr-FR"/>
        </w:rPr>
        <w:t>.</w:t>
      </w:r>
    </w:p>
    <w:p w:rsidR="006647E6" w:rsidRDefault="006647E6" w:rsidP="00E122E3">
      <w:pPr>
        <w:rPr>
          <w:lang w:val="fr-FR"/>
        </w:rPr>
      </w:pPr>
    </w:p>
    <w:p w:rsidR="006647E6" w:rsidRDefault="006647E6" w:rsidP="006647E6">
      <w:pPr>
        <w:pStyle w:val="Titre3"/>
        <w:rPr>
          <w:lang w:val="fr-FR"/>
        </w:rPr>
      </w:pPr>
      <w:r>
        <w:rPr>
          <w:lang w:val="fr-FR"/>
        </w:rPr>
        <w:t>Plateau de jeu</w:t>
      </w:r>
    </w:p>
    <w:p w:rsidR="001776D4" w:rsidRDefault="001776D4" w:rsidP="00E122E3">
      <w:pPr>
        <w:rPr>
          <w:lang w:val="fr-FR"/>
        </w:rPr>
      </w:pPr>
      <w:r>
        <w:rPr>
          <w:lang w:val="fr-FR"/>
        </w:rPr>
        <w:t>J’ai écrit une classe PlateauJeu à compléter. Un plateau de jeu est une représentation d’un jeu Tetris, c’est la structure de donnée de base. Je pense qu’il vaut mieux l’implémenter comme une simple matrice d’entiers.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1776D4" w:rsidTr="00987DA0">
        <w:tc>
          <w:tcPr>
            <w:tcW w:w="5035" w:type="dxa"/>
          </w:tcPr>
          <w:p w:rsidR="00987DA0" w:rsidRPr="00987DA0" w:rsidRDefault="00987DA0" w:rsidP="00987DA0">
            <w:pPr>
              <w:spacing w:before="0"/>
              <w:rPr>
                <w:sz w:val="10"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37"/>
              <w:gridCol w:w="737"/>
              <w:gridCol w:w="738"/>
              <w:gridCol w:w="738"/>
            </w:tblGrid>
            <w:tr w:rsidR="001776D4" w:rsidTr="00987DA0">
              <w:trPr>
                <w:trHeight w:val="348"/>
                <w:jc w:val="center"/>
              </w:trPr>
              <w:tc>
                <w:tcPr>
                  <w:tcW w:w="737" w:type="dxa"/>
                </w:tcPr>
                <w:p w:rsidR="001776D4" w:rsidRDefault="001776D4" w:rsidP="001776D4">
                  <w:pPr>
                    <w:jc w:val="center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</w:t>
                  </w:r>
                </w:p>
              </w:tc>
              <w:tc>
                <w:tcPr>
                  <w:tcW w:w="737" w:type="dxa"/>
                </w:tcPr>
                <w:p w:rsidR="001776D4" w:rsidRDefault="001776D4" w:rsidP="001776D4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2</w:t>
                  </w:r>
                </w:p>
              </w:tc>
              <w:tc>
                <w:tcPr>
                  <w:tcW w:w="738" w:type="dxa"/>
                </w:tcPr>
                <w:p w:rsidR="001776D4" w:rsidRDefault="001776D4" w:rsidP="001776D4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2</w:t>
                  </w:r>
                </w:p>
              </w:tc>
              <w:tc>
                <w:tcPr>
                  <w:tcW w:w="738" w:type="dxa"/>
                </w:tcPr>
                <w:p w:rsidR="001776D4" w:rsidRDefault="001776D4" w:rsidP="001776D4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</w:t>
                  </w:r>
                </w:p>
              </w:tc>
            </w:tr>
            <w:tr w:rsidR="001776D4" w:rsidTr="00987DA0">
              <w:trPr>
                <w:trHeight w:val="356"/>
                <w:jc w:val="center"/>
              </w:trPr>
              <w:tc>
                <w:tcPr>
                  <w:tcW w:w="737" w:type="dxa"/>
                </w:tcPr>
                <w:p w:rsidR="001776D4" w:rsidRDefault="001776D4" w:rsidP="001776D4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</w:t>
                  </w:r>
                </w:p>
              </w:tc>
              <w:tc>
                <w:tcPr>
                  <w:tcW w:w="737" w:type="dxa"/>
                </w:tcPr>
                <w:p w:rsidR="001776D4" w:rsidRDefault="001776D4" w:rsidP="001776D4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2</w:t>
                  </w:r>
                </w:p>
              </w:tc>
              <w:tc>
                <w:tcPr>
                  <w:tcW w:w="738" w:type="dxa"/>
                </w:tcPr>
                <w:p w:rsidR="001776D4" w:rsidRDefault="001776D4" w:rsidP="001776D4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2</w:t>
                  </w:r>
                </w:p>
              </w:tc>
              <w:tc>
                <w:tcPr>
                  <w:tcW w:w="738" w:type="dxa"/>
                </w:tcPr>
                <w:p w:rsidR="001776D4" w:rsidRDefault="001776D4" w:rsidP="001776D4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</w:t>
                  </w:r>
                </w:p>
              </w:tc>
            </w:tr>
            <w:tr w:rsidR="001776D4" w:rsidTr="00987DA0">
              <w:trPr>
                <w:trHeight w:val="348"/>
                <w:jc w:val="center"/>
              </w:trPr>
              <w:tc>
                <w:tcPr>
                  <w:tcW w:w="737" w:type="dxa"/>
                </w:tcPr>
                <w:p w:rsidR="001776D4" w:rsidRDefault="001776D4" w:rsidP="001776D4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</w:t>
                  </w:r>
                </w:p>
              </w:tc>
              <w:tc>
                <w:tcPr>
                  <w:tcW w:w="737" w:type="dxa"/>
                </w:tcPr>
                <w:p w:rsidR="001776D4" w:rsidRDefault="001776D4" w:rsidP="001776D4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</w:t>
                  </w:r>
                </w:p>
              </w:tc>
              <w:tc>
                <w:tcPr>
                  <w:tcW w:w="738" w:type="dxa"/>
                </w:tcPr>
                <w:p w:rsidR="001776D4" w:rsidRDefault="001776D4" w:rsidP="001776D4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</w:t>
                  </w:r>
                </w:p>
              </w:tc>
              <w:tc>
                <w:tcPr>
                  <w:tcW w:w="738" w:type="dxa"/>
                </w:tcPr>
                <w:p w:rsidR="001776D4" w:rsidRDefault="001776D4" w:rsidP="001776D4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</w:t>
                  </w:r>
                </w:p>
              </w:tc>
            </w:tr>
            <w:tr w:rsidR="001776D4" w:rsidTr="00987DA0">
              <w:trPr>
                <w:trHeight w:val="356"/>
                <w:jc w:val="center"/>
              </w:trPr>
              <w:tc>
                <w:tcPr>
                  <w:tcW w:w="737" w:type="dxa"/>
                </w:tcPr>
                <w:p w:rsidR="001776D4" w:rsidRDefault="001776D4" w:rsidP="001776D4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</w:t>
                  </w:r>
                </w:p>
              </w:tc>
              <w:tc>
                <w:tcPr>
                  <w:tcW w:w="737" w:type="dxa"/>
                </w:tcPr>
                <w:p w:rsidR="001776D4" w:rsidRDefault="001776D4" w:rsidP="001776D4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</w:t>
                  </w:r>
                </w:p>
              </w:tc>
              <w:tc>
                <w:tcPr>
                  <w:tcW w:w="738" w:type="dxa"/>
                </w:tcPr>
                <w:p w:rsidR="001776D4" w:rsidRDefault="001776D4" w:rsidP="001776D4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</w:t>
                  </w:r>
                </w:p>
              </w:tc>
              <w:tc>
                <w:tcPr>
                  <w:tcW w:w="738" w:type="dxa"/>
                </w:tcPr>
                <w:p w:rsidR="001776D4" w:rsidRDefault="001776D4" w:rsidP="001776D4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3</w:t>
                  </w:r>
                </w:p>
              </w:tc>
            </w:tr>
            <w:tr w:rsidR="001776D4" w:rsidTr="00987DA0">
              <w:trPr>
                <w:trHeight w:val="70"/>
                <w:jc w:val="center"/>
              </w:trPr>
              <w:tc>
                <w:tcPr>
                  <w:tcW w:w="737" w:type="dxa"/>
                </w:tcPr>
                <w:p w:rsidR="001776D4" w:rsidRDefault="001776D4" w:rsidP="001776D4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</w:t>
                  </w:r>
                </w:p>
              </w:tc>
              <w:tc>
                <w:tcPr>
                  <w:tcW w:w="737" w:type="dxa"/>
                </w:tcPr>
                <w:p w:rsidR="001776D4" w:rsidRDefault="001776D4" w:rsidP="001776D4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</w:t>
                  </w:r>
                </w:p>
              </w:tc>
              <w:tc>
                <w:tcPr>
                  <w:tcW w:w="738" w:type="dxa"/>
                </w:tcPr>
                <w:p w:rsidR="001776D4" w:rsidRDefault="001776D4" w:rsidP="001776D4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</w:t>
                  </w:r>
                </w:p>
              </w:tc>
              <w:tc>
                <w:tcPr>
                  <w:tcW w:w="738" w:type="dxa"/>
                </w:tcPr>
                <w:p w:rsidR="001776D4" w:rsidRDefault="001776D4" w:rsidP="001776D4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3</w:t>
                  </w:r>
                </w:p>
              </w:tc>
            </w:tr>
          </w:tbl>
          <w:p w:rsidR="00987DA0" w:rsidRDefault="00987DA0" w:rsidP="00E122E3">
            <w:pPr>
              <w:rPr>
                <w:lang w:val="fr-FR"/>
              </w:rPr>
            </w:pPr>
          </w:p>
        </w:tc>
        <w:tc>
          <w:tcPr>
            <w:tcW w:w="5035" w:type="dxa"/>
          </w:tcPr>
          <w:p w:rsidR="001776D4" w:rsidRDefault="001776D4" w:rsidP="001776D4">
            <w:pPr>
              <w:jc w:val="center"/>
              <w:rPr>
                <w:lang w:val="fr-FR"/>
              </w:rPr>
            </w:pPr>
            <w:r w:rsidRPr="001776D4">
              <w:rPr>
                <w:noProof/>
                <w:lang w:val="fr-FR" w:eastAsia="fr-FR"/>
              </w:rPr>
              <w:drawing>
                <wp:inline distT="0" distB="0" distL="0" distR="0">
                  <wp:extent cx="1847596" cy="2319020"/>
                  <wp:effectExtent l="0" t="0" r="635" b="5080"/>
                  <wp:docPr id="6" name="Image 6" descr="C:\Users\Abi\Documents\GitHub\Tetris\doc\plateau de je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bi\Documents\GitHub\Tetris\doc\plateau de je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339" cy="2322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6AF8" w:rsidRDefault="00406AF8" w:rsidP="00406AF8">
      <w:pPr>
        <w:rPr>
          <w:lang w:val="fr-FR"/>
        </w:rPr>
      </w:pPr>
      <w:r>
        <w:rPr>
          <w:lang w:val="fr-FR"/>
        </w:rPr>
        <w:t>Plateau de jeu contiendra une bonne partie de la logique</w:t>
      </w:r>
      <w:r>
        <w:rPr>
          <w:lang w:val="fr-FR"/>
        </w:rPr>
        <w:t xml:space="preserve"> du jeu Tetris.</w:t>
      </w:r>
    </w:p>
    <w:p w:rsidR="00406AF8" w:rsidRDefault="00406AF8" w:rsidP="00406AF8">
      <w:pPr>
        <w:rPr>
          <w:lang w:val="fr-FR"/>
        </w:rPr>
      </w:pPr>
      <w:r>
        <w:rPr>
          <w:lang w:val="fr-FR"/>
        </w:rPr>
        <w:t>J’ai défini les méthodes à compléter suivantes :</w:t>
      </w:r>
    </w:p>
    <w:p w:rsidR="00406AF8" w:rsidRDefault="00406AF8" w:rsidP="00406AF8">
      <w:pPr>
        <w:pStyle w:val="Listepuces"/>
        <w:rPr>
          <w:lang w:val="fr-FR"/>
        </w:rPr>
      </w:pPr>
      <w:r>
        <w:rPr>
          <w:lang w:val="fr-FR"/>
        </w:rPr>
        <w:t>ExploserLigne() : Fait exploser les lignes si possible</w:t>
      </w:r>
    </w:p>
    <w:p w:rsidR="00406AF8" w:rsidRDefault="00406AF8" w:rsidP="00406AF8">
      <w:pPr>
        <w:pStyle w:val="Listepuces"/>
        <w:rPr>
          <w:lang w:val="fr-FR"/>
        </w:rPr>
      </w:pPr>
      <w:r>
        <w:rPr>
          <w:lang w:val="fr-FR"/>
        </w:rPr>
        <w:t xml:space="preserve">Run() : Fait tomber </w:t>
      </w:r>
      <w:r>
        <w:rPr>
          <w:lang w:val="fr-FR"/>
        </w:rPr>
        <w:t xml:space="preserve">les </w:t>
      </w:r>
      <w:r>
        <w:rPr>
          <w:lang w:val="fr-FR"/>
        </w:rPr>
        <w:t xml:space="preserve">pièces </w:t>
      </w:r>
    </w:p>
    <w:p w:rsidR="00406AF8" w:rsidRDefault="00406AF8" w:rsidP="00406AF8">
      <w:pPr>
        <w:pStyle w:val="Listepuces"/>
        <w:rPr>
          <w:lang w:val="fr-FR"/>
        </w:rPr>
      </w:pPr>
      <w:r>
        <w:rPr>
          <w:lang w:val="fr-FR"/>
        </w:rPr>
        <w:t>AddPiece</w:t>
      </w:r>
      <w:r>
        <w:rPr>
          <w:lang w:val="fr-FR"/>
        </w:rPr>
        <w:t xml:space="preserve"> </w:t>
      </w:r>
      <w:r>
        <w:rPr>
          <w:lang w:val="fr-FR"/>
        </w:rPr>
        <w:t xml:space="preserve">(pièce) : rajoute une pièce au jeu </w:t>
      </w:r>
    </w:p>
    <w:p w:rsidR="00406AF8" w:rsidRDefault="00406AF8" w:rsidP="00406AF8">
      <w:pPr>
        <w:pStyle w:val="Listepuces"/>
        <w:rPr>
          <w:lang w:val="fr-FR"/>
        </w:rPr>
      </w:pPr>
      <w:r>
        <w:rPr>
          <w:lang w:val="fr-FR"/>
        </w:rPr>
        <w:t>A compléter…</w:t>
      </w:r>
    </w:p>
    <w:p w:rsidR="00406AF8" w:rsidRDefault="00406AF8" w:rsidP="00406AF8">
      <w:pPr>
        <w:pStyle w:val="Listepuces"/>
        <w:numPr>
          <w:ilvl w:val="0"/>
          <w:numId w:val="0"/>
        </w:numPr>
        <w:ind w:left="363" w:hanging="289"/>
        <w:rPr>
          <w:lang w:val="fr-FR"/>
        </w:rPr>
      </w:pPr>
    </w:p>
    <w:p w:rsidR="00406AF8" w:rsidRPr="00406AF8" w:rsidRDefault="00406AF8" w:rsidP="00406AF8">
      <w:pPr>
        <w:pStyle w:val="Listepuces"/>
        <w:numPr>
          <w:ilvl w:val="0"/>
          <w:numId w:val="0"/>
        </w:numPr>
        <w:ind w:left="363" w:hanging="289"/>
        <w:rPr>
          <w:lang w:val="fr-FR"/>
        </w:rPr>
      </w:pPr>
    </w:p>
    <w:p w:rsidR="00ED2226" w:rsidRDefault="001776D4" w:rsidP="001776D4">
      <w:pPr>
        <w:pStyle w:val="Titre2"/>
        <w:rPr>
          <w:lang w:val="fr-FR"/>
        </w:rPr>
      </w:pPr>
      <w:r>
        <w:rPr>
          <w:lang w:val="fr-FR"/>
        </w:rPr>
        <w:t>Moteur graphique</w:t>
      </w:r>
    </w:p>
    <w:p w:rsidR="006647E6" w:rsidRDefault="006647E6" w:rsidP="001776D4">
      <w:pPr>
        <w:rPr>
          <w:lang w:val="fr-FR"/>
        </w:rPr>
      </w:pPr>
    </w:p>
    <w:p w:rsidR="001776D4" w:rsidRDefault="001776D4" w:rsidP="001776D4">
      <w:pPr>
        <w:rPr>
          <w:lang w:val="fr-FR"/>
        </w:rPr>
      </w:pPr>
      <w:r>
        <w:rPr>
          <w:lang w:val="fr-FR"/>
        </w:rPr>
        <w:t>Le moteur graphique aura pour rôle d’afficher le jeu solo ou multi, en mode console ou en mode fenêtré. J’ai écrit une classe simple qui contient uniquement les méthode</w:t>
      </w:r>
      <w:r w:rsidR="00406AF8">
        <w:rPr>
          <w:lang w:val="fr-FR"/>
        </w:rPr>
        <w:t>s</w:t>
      </w:r>
      <w:r>
        <w:rPr>
          <w:lang w:val="fr-FR"/>
        </w:rPr>
        <w:t xml:space="preserve"> dont le Gestionnaire central aura besoin.</w:t>
      </w:r>
    </w:p>
    <w:p w:rsidR="001776D4" w:rsidRDefault="001776D4" w:rsidP="006647E6">
      <w:pPr>
        <w:pStyle w:val="Listepuces"/>
        <w:rPr>
          <w:lang w:val="fr-FR"/>
        </w:rPr>
      </w:pPr>
      <w:r>
        <w:rPr>
          <w:lang w:val="fr-FR"/>
        </w:rPr>
        <w:t>Init_graphique() : démarre l’interface graphique.</w:t>
      </w:r>
    </w:p>
    <w:p w:rsidR="001776D4" w:rsidRDefault="001776D4" w:rsidP="006647E6">
      <w:pPr>
        <w:pStyle w:val="Listepuces"/>
        <w:rPr>
          <w:lang w:val="fr-FR"/>
        </w:rPr>
      </w:pPr>
      <w:r>
        <w:rPr>
          <w:lang w:val="fr-FR"/>
        </w:rPr>
        <w:t xml:space="preserve">Update_graphique(Plateau de jeu, </w:t>
      </w:r>
      <w:r w:rsidR="00335CFB">
        <w:rPr>
          <w:lang w:val="fr-FR"/>
        </w:rPr>
        <w:t xml:space="preserve">prochaine pièce, </w:t>
      </w:r>
      <w:r>
        <w:rPr>
          <w:lang w:val="fr-FR"/>
        </w:rPr>
        <w:t xml:space="preserve">score1, score2, </w:t>
      </w:r>
      <w:r w:rsidR="00406AF8">
        <w:rPr>
          <w:lang w:val="fr-FR"/>
        </w:rPr>
        <w:t xml:space="preserve">malus, </w:t>
      </w:r>
      <w:r>
        <w:rPr>
          <w:lang w:val="fr-FR"/>
        </w:rPr>
        <w:t>…) : Met à jour l’affichage du jeu.</w:t>
      </w:r>
    </w:p>
    <w:p w:rsidR="006647E6" w:rsidRDefault="006647E6" w:rsidP="006647E6">
      <w:pPr>
        <w:pStyle w:val="Listepuces"/>
        <w:numPr>
          <w:ilvl w:val="0"/>
          <w:numId w:val="0"/>
        </w:numPr>
        <w:ind w:left="363" w:hanging="289"/>
        <w:rPr>
          <w:lang w:val="fr-FR"/>
        </w:rPr>
      </w:pPr>
    </w:p>
    <w:p w:rsidR="00335CFB" w:rsidRDefault="00335CFB" w:rsidP="006647E6">
      <w:pPr>
        <w:pStyle w:val="Listepuces"/>
        <w:numPr>
          <w:ilvl w:val="0"/>
          <w:numId w:val="0"/>
        </w:numPr>
        <w:ind w:left="363" w:hanging="289"/>
        <w:rPr>
          <w:lang w:val="fr-FR"/>
        </w:rPr>
      </w:pPr>
      <w:r>
        <w:rPr>
          <w:lang w:val="fr-FR"/>
        </w:rPr>
        <w:t>L’interface devra permettre d’afficher :</w:t>
      </w:r>
    </w:p>
    <w:p w:rsidR="00335CFB" w:rsidRDefault="00335CFB" w:rsidP="00335CFB">
      <w:pPr>
        <w:pStyle w:val="Listepuces"/>
        <w:rPr>
          <w:lang w:val="fr-FR"/>
        </w:rPr>
      </w:pPr>
      <w:r>
        <w:rPr>
          <w:lang w:val="fr-FR"/>
        </w:rPr>
        <w:t>Le plateau de jeu</w:t>
      </w:r>
    </w:p>
    <w:p w:rsidR="00335CFB" w:rsidRDefault="00335CFB" w:rsidP="00335CFB">
      <w:pPr>
        <w:pStyle w:val="Listepuces"/>
        <w:rPr>
          <w:lang w:val="fr-FR"/>
        </w:rPr>
      </w:pPr>
      <w:r>
        <w:rPr>
          <w:lang w:val="fr-FR"/>
        </w:rPr>
        <w:t>Le(s) Score(s)</w:t>
      </w:r>
    </w:p>
    <w:p w:rsidR="00335CFB" w:rsidRDefault="00335CFB" w:rsidP="00335CFB">
      <w:pPr>
        <w:pStyle w:val="Listepuces"/>
        <w:rPr>
          <w:lang w:val="fr-FR"/>
        </w:rPr>
      </w:pPr>
      <w:r>
        <w:rPr>
          <w:lang w:val="fr-FR"/>
        </w:rPr>
        <w:t>La prochaine pièce qui va tomber</w:t>
      </w:r>
    </w:p>
    <w:p w:rsidR="00335CFB" w:rsidRPr="00335CFB" w:rsidRDefault="00335CFB" w:rsidP="00335CFB">
      <w:pPr>
        <w:pStyle w:val="Listepuces"/>
        <w:rPr>
          <w:lang w:val="fr-FR"/>
        </w:rPr>
      </w:pPr>
      <w:r>
        <w:rPr>
          <w:lang w:val="fr-FR"/>
        </w:rPr>
        <w:t>Le Malus actif (si nécessaire)</w:t>
      </w:r>
    </w:p>
    <w:p w:rsidR="006647E6" w:rsidRDefault="006647E6" w:rsidP="006647E6">
      <w:pPr>
        <w:pStyle w:val="Listepuces"/>
        <w:numPr>
          <w:ilvl w:val="0"/>
          <w:numId w:val="0"/>
        </w:numPr>
        <w:ind w:left="363" w:hanging="289"/>
        <w:rPr>
          <w:lang w:val="fr-FR"/>
        </w:rPr>
      </w:pPr>
      <w:r>
        <w:rPr>
          <w:lang w:val="fr-FR"/>
        </w:rPr>
        <w:lastRenderedPageBreak/>
        <w:t>L’architecture interne reste à définir.</w:t>
      </w:r>
    </w:p>
    <w:p w:rsidR="006647E6" w:rsidRDefault="006647E6" w:rsidP="006647E6">
      <w:pPr>
        <w:pStyle w:val="Listepuces"/>
        <w:numPr>
          <w:ilvl w:val="0"/>
          <w:numId w:val="0"/>
        </w:numPr>
        <w:ind w:left="363" w:hanging="289"/>
        <w:rPr>
          <w:lang w:val="fr-FR"/>
        </w:rPr>
      </w:pPr>
      <w:r>
        <w:rPr>
          <w:lang w:val="fr-FR"/>
        </w:rPr>
        <w:t xml:space="preserve">Görkem tu t’occupes de cette partie ?! </w:t>
      </w:r>
    </w:p>
    <w:p w:rsidR="006647E6" w:rsidRDefault="006647E6" w:rsidP="006647E6">
      <w:pPr>
        <w:pStyle w:val="Listepuces"/>
        <w:numPr>
          <w:ilvl w:val="0"/>
          <w:numId w:val="0"/>
        </w:numPr>
        <w:ind w:left="363" w:hanging="289"/>
        <w:rPr>
          <w:lang w:val="fr-FR"/>
        </w:rPr>
      </w:pPr>
    </w:p>
    <w:p w:rsidR="006647E6" w:rsidRDefault="006647E6" w:rsidP="006647E6">
      <w:pPr>
        <w:pStyle w:val="Titre2"/>
        <w:rPr>
          <w:lang w:val="fr-FR"/>
        </w:rPr>
      </w:pPr>
      <w:r>
        <w:rPr>
          <w:lang w:val="fr-FR"/>
        </w:rPr>
        <w:t>Interfaces logiciel</w:t>
      </w:r>
    </w:p>
    <w:p w:rsidR="006647E6" w:rsidRDefault="006647E6" w:rsidP="006647E6">
      <w:pPr>
        <w:rPr>
          <w:lang w:val="fr-FR"/>
        </w:rPr>
      </w:pPr>
    </w:p>
    <w:p w:rsidR="006647E6" w:rsidRDefault="006647E6" w:rsidP="006647E6">
      <w:pPr>
        <w:rPr>
          <w:lang w:val="fr-FR"/>
        </w:rPr>
      </w:pPr>
      <w:r>
        <w:rPr>
          <w:lang w:val="fr-FR"/>
        </w:rPr>
        <w:t>Cette partie regroupe l’interface de lancement d’une partie et l’interface de fin de partie.</w:t>
      </w:r>
    </w:p>
    <w:p w:rsidR="006647E6" w:rsidRDefault="006647E6" w:rsidP="006647E6">
      <w:pPr>
        <w:rPr>
          <w:lang w:val="fr-FR"/>
        </w:rPr>
      </w:pPr>
      <w:r>
        <w:rPr>
          <w:lang w:val="fr-FR"/>
        </w:rPr>
        <w:t>Mieux vaut faire le minimum ici :</w:t>
      </w:r>
    </w:p>
    <w:p w:rsidR="006647E6" w:rsidRDefault="006647E6" w:rsidP="006647E6">
      <w:pPr>
        <w:pStyle w:val="Titre3"/>
        <w:rPr>
          <w:lang w:val="fr-FR"/>
        </w:rPr>
      </w:pPr>
      <w:r>
        <w:rPr>
          <w:lang w:val="fr-FR"/>
        </w:rPr>
        <w:t>Ecran de démarrage</w:t>
      </w:r>
    </w:p>
    <w:p w:rsidR="006647E6" w:rsidRDefault="006647E6" w:rsidP="006647E6">
      <w:pPr>
        <w:pStyle w:val="Listepuces"/>
        <w:rPr>
          <w:lang w:val="fr-FR"/>
        </w:rPr>
      </w:pPr>
      <w:r>
        <w:rPr>
          <w:lang w:val="fr-FR"/>
        </w:rPr>
        <w:t xml:space="preserve">Jeu solo </w:t>
      </w:r>
      <w:bookmarkStart w:id="1" w:name="OLE_LINK1"/>
      <w:bookmarkStart w:id="2" w:name="OLE_LINK2"/>
      <w:r>
        <w:rPr>
          <w:lang w:val="fr-FR"/>
        </w:rPr>
        <w:t>=&gt; lancement de la partie</w:t>
      </w:r>
      <w:bookmarkEnd w:id="1"/>
      <w:bookmarkEnd w:id="2"/>
    </w:p>
    <w:p w:rsidR="006647E6" w:rsidRDefault="006647E6" w:rsidP="006647E6">
      <w:pPr>
        <w:pStyle w:val="Listepuces"/>
        <w:rPr>
          <w:lang w:val="fr-FR"/>
        </w:rPr>
      </w:pPr>
      <w:r>
        <w:rPr>
          <w:lang w:val="fr-FR"/>
        </w:rPr>
        <w:t>Jeu Multi =&gt;</w:t>
      </w:r>
    </w:p>
    <w:p w:rsidR="006647E6" w:rsidRDefault="006647E6" w:rsidP="006647E6">
      <w:pPr>
        <w:pStyle w:val="Listepuces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En attente d’un autre joueur </w:t>
      </w:r>
      <w:bookmarkStart w:id="3" w:name="OLE_LINK3"/>
      <w:bookmarkStart w:id="4" w:name="OLE_LINK4"/>
      <w:r>
        <w:rPr>
          <w:lang w:val="fr-FR"/>
        </w:rPr>
        <w:t>=&gt; lancement de la partie</w:t>
      </w:r>
      <w:r>
        <w:rPr>
          <w:lang w:val="fr-FR"/>
        </w:rPr>
        <w:t xml:space="preserve"> (si on reçoit une invitation)</w:t>
      </w:r>
      <w:bookmarkEnd w:id="3"/>
      <w:bookmarkEnd w:id="4"/>
    </w:p>
    <w:p w:rsidR="006647E6" w:rsidRDefault="006647E6" w:rsidP="006647E6">
      <w:pPr>
        <w:pStyle w:val="Listepuces"/>
        <w:numPr>
          <w:ilvl w:val="1"/>
          <w:numId w:val="2"/>
        </w:numPr>
        <w:rPr>
          <w:lang w:val="fr-FR"/>
        </w:rPr>
      </w:pPr>
      <w:r>
        <w:rPr>
          <w:lang w:val="fr-FR"/>
        </w:rPr>
        <w:t>Inviter un joueur =&gt;</w:t>
      </w:r>
    </w:p>
    <w:p w:rsidR="006647E6" w:rsidRDefault="00435013" w:rsidP="006647E6">
      <w:pPr>
        <w:pStyle w:val="Listepuces"/>
        <w:numPr>
          <w:ilvl w:val="2"/>
          <w:numId w:val="2"/>
        </w:numPr>
        <w:rPr>
          <w:lang w:val="fr-FR"/>
        </w:rPr>
      </w:pPr>
      <w:r>
        <w:rPr>
          <w:lang w:val="fr-FR"/>
        </w:rPr>
        <w:t>Entrez</w:t>
      </w:r>
      <w:r w:rsidR="006647E6">
        <w:rPr>
          <w:lang w:val="fr-FR"/>
        </w:rPr>
        <w:t xml:space="preserve"> IP </w:t>
      </w:r>
      <w:r w:rsidR="006647E6">
        <w:rPr>
          <w:lang w:val="fr-FR"/>
        </w:rPr>
        <w:t xml:space="preserve">=&gt; lancement de la partie (si </w:t>
      </w:r>
      <w:r w:rsidR="006647E6">
        <w:rPr>
          <w:lang w:val="fr-FR"/>
        </w:rPr>
        <w:t>l’invitation est acceptée</w:t>
      </w:r>
      <w:r w:rsidR="006647E6">
        <w:rPr>
          <w:lang w:val="fr-FR"/>
        </w:rPr>
        <w:t>)</w:t>
      </w:r>
    </w:p>
    <w:p w:rsidR="006647E6" w:rsidRDefault="006647E6" w:rsidP="006647E6">
      <w:pPr>
        <w:pStyle w:val="Listepuces"/>
        <w:rPr>
          <w:lang w:val="fr-FR"/>
        </w:rPr>
      </w:pPr>
      <w:r>
        <w:rPr>
          <w:lang w:val="fr-FR"/>
        </w:rPr>
        <w:t>Meilleurs scores</w:t>
      </w:r>
    </w:p>
    <w:p w:rsidR="006647E6" w:rsidRDefault="006647E6" w:rsidP="006647E6">
      <w:pPr>
        <w:pStyle w:val="Listepuces"/>
        <w:numPr>
          <w:ilvl w:val="0"/>
          <w:numId w:val="0"/>
        </w:numPr>
        <w:ind w:left="363" w:hanging="289"/>
        <w:rPr>
          <w:lang w:val="fr-FR"/>
        </w:rPr>
      </w:pPr>
    </w:p>
    <w:p w:rsidR="006647E6" w:rsidRDefault="006647E6" w:rsidP="006647E6">
      <w:pPr>
        <w:pStyle w:val="Titre3"/>
        <w:rPr>
          <w:lang w:val="fr-FR"/>
        </w:rPr>
      </w:pPr>
      <w:r>
        <w:rPr>
          <w:lang w:val="fr-FR"/>
        </w:rPr>
        <w:t>Ecran de fin de partie</w:t>
      </w:r>
    </w:p>
    <w:p w:rsidR="006647E6" w:rsidRDefault="006647E6" w:rsidP="006647E6">
      <w:pPr>
        <w:pStyle w:val="Listepuces"/>
        <w:rPr>
          <w:lang w:val="fr-FR"/>
        </w:rPr>
      </w:pPr>
      <w:r>
        <w:rPr>
          <w:lang w:val="fr-FR"/>
        </w:rPr>
        <w:t>Score final (partie solo)</w:t>
      </w:r>
    </w:p>
    <w:p w:rsidR="006647E6" w:rsidRDefault="006647E6" w:rsidP="006647E6">
      <w:pPr>
        <w:pStyle w:val="Listepuces"/>
        <w:rPr>
          <w:lang w:val="fr-FR"/>
        </w:rPr>
      </w:pPr>
      <w:r>
        <w:rPr>
          <w:lang w:val="fr-FR"/>
        </w:rPr>
        <w:t>Perdu/Gagné (partie multi)</w:t>
      </w:r>
    </w:p>
    <w:p w:rsidR="006647E6" w:rsidRDefault="006647E6" w:rsidP="006647E6">
      <w:pPr>
        <w:pStyle w:val="Listepuces"/>
        <w:rPr>
          <w:lang w:val="fr-FR"/>
        </w:rPr>
      </w:pPr>
      <w:r>
        <w:rPr>
          <w:lang w:val="fr-FR"/>
        </w:rPr>
        <w:t>Meilleurs scores</w:t>
      </w:r>
    </w:p>
    <w:p w:rsidR="006647E6" w:rsidRDefault="006647E6" w:rsidP="006647E6">
      <w:pPr>
        <w:pStyle w:val="Listepuces"/>
        <w:numPr>
          <w:ilvl w:val="0"/>
          <w:numId w:val="0"/>
        </w:numPr>
        <w:ind w:left="363" w:hanging="289"/>
        <w:rPr>
          <w:lang w:val="fr-FR"/>
        </w:rPr>
      </w:pPr>
    </w:p>
    <w:p w:rsidR="006647E6" w:rsidRDefault="006647E6" w:rsidP="006647E6">
      <w:pPr>
        <w:pStyle w:val="Listepuces"/>
        <w:numPr>
          <w:ilvl w:val="0"/>
          <w:numId w:val="0"/>
        </w:numPr>
        <w:ind w:left="363" w:hanging="289"/>
        <w:rPr>
          <w:lang w:val="fr-FR"/>
        </w:rPr>
      </w:pPr>
      <w:r>
        <w:rPr>
          <w:lang w:val="fr-FR"/>
        </w:rPr>
        <w:t xml:space="preserve">Je pense </w:t>
      </w:r>
      <w:r w:rsidR="00B53F8D">
        <w:rPr>
          <w:lang w:val="fr-FR"/>
        </w:rPr>
        <w:t>q</w:t>
      </w:r>
      <w:bookmarkStart w:id="5" w:name="_GoBack"/>
      <w:bookmarkEnd w:id="5"/>
      <w:r>
        <w:rPr>
          <w:lang w:val="fr-FR"/>
        </w:rPr>
        <w:t xml:space="preserve">ue celui qui s’occupe de la partie </w:t>
      </w:r>
      <w:r w:rsidR="009D4A2D">
        <w:rPr>
          <w:lang w:val="fr-FR"/>
        </w:rPr>
        <w:t>moteur graphique devrai aussi faire cette partie.</w:t>
      </w:r>
    </w:p>
    <w:p w:rsidR="00435013" w:rsidRDefault="00435013" w:rsidP="006647E6">
      <w:pPr>
        <w:pStyle w:val="Listepuces"/>
        <w:numPr>
          <w:ilvl w:val="0"/>
          <w:numId w:val="0"/>
        </w:numPr>
        <w:ind w:left="363" w:hanging="289"/>
        <w:rPr>
          <w:lang w:val="fr-FR"/>
        </w:rPr>
      </w:pPr>
    </w:p>
    <w:p w:rsidR="00435013" w:rsidRDefault="00435013" w:rsidP="00435013">
      <w:pPr>
        <w:pStyle w:val="Titre2"/>
        <w:rPr>
          <w:lang w:val="fr-FR"/>
        </w:rPr>
      </w:pPr>
      <w:r>
        <w:rPr>
          <w:lang w:val="fr-FR"/>
        </w:rPr>
        <w:t>Moteur Réseau</w:t>
      </w:r>
    </w:p>
    <w:p w:rsidR="00435013" w:rsidRDefault="00435013" w:rsidP="00435013">
      <w:pPr>
        <w:rPr>
          <w:lang w:val="fr-FR"/>
        </w:rPr>
      </w:pPr>
    </w:p>
    <w:p w:rsidR="00435013" w:rsidRDefault="00435013" w:rsidP="00435013">
      <w:pPr>
        <w:rPr>
          <w:lang w:val="fr-FR"/>
        </w:rPr>
      </w:pPr>
      <w:r>
        <w:rPr>
          <w:lang w:val="fr-FR"/>
        </w:rPr>
        <w:t>Cette partie regroupe toutes les interactions réseau.</w:t>
      </w:r>
    </w:p>
    <w:p w:rsidR="00435013" w:rsidRDefault="00435013" w:rsidP="00435013">
      <w:pPr>
        <w:rPr>
          <w:lang w:val="fr-FR"/>
        </w:rPr>
      </w:pPr>
      <w:r>
        <w:rPr>
          <w:lang w:val="fr-FR"/>
        </w:rPr>
        <w:t>Le moteur doit implémenter ces différentes fonctionnalités :</w:t>
      </w:r>
    </w:p>
    <w:p w:rsidR="00435013" w:rsidRDefault="00435013" w:rsidP="00435013">
      <w:pPr>
        <w:pStyle w:val="Listepuces"/>
        <w:rPr>
          <w:lang w:val="fr-FR"/>
        </w:rPr>
      </w:pPr>
      <w:r>
        <w:rPr>
          <w:lang w:val="fr-FR"/>
        </w:rPr>
        <w:t>Envoyer/Recevoir une invitation</w:t>
      </w:r>
    </w:p>
    <w:p w:rsidR="00435013" w:rsidRDefault="00435013" w:rsidP="00435013">
      <w:pPr>
        <w:pStyle w:val="Listepuces"/>
        <w:rPr>
          <w:lang w:val="fr-FR"/>
        </w:rPr>
      </w:pPr>
      <w:r>
        <w:rPr>
          <w:lang w:val="fr-FR"/>
        </w:rPr>
        <w:t>Envoyer/Recevoir Score</w:t>
      </w:r>
    </w:p>
    <w:p w:rsidR="00435013" w:rsidRDefault="00435013" w:rsidP="00435013">
      <w:pPr>
        <w:pStyle w:val="Listepuces"/>
        <w:rPr>
          <w:lang w:val="fr-FR"/>
        </w:rPr>
      </w:pPr>
      <w:r>
        <w:rPr>
          <w:lang w:val="fr-FR"/>
        </w:rPr>
        <w:t>Envoyer/Recevoir Malus</w:t>
      </w:r>
    </w:p>
    <w:p w:rsidR="00435013" w:rsidRDefault="00435013" w:rsidP="00435013">
      <w:pPr>
        <w:pStyle w:val="Listepuces"/>
        <w:rPr>
          <w:lang w:val="fr-FR"/>
        </w:rPr>
      </w:pPr>
      <w:r>
        <w:rPr>
          <w:lang w:val="fr-FR"/>
        </w:rPr>
        <w:t>Envoyer/Recevoir ordre de fin de partie</w:t>
      </w:r>
    </w:p>
    <w:p w:rsidR="00435013" w:rsidRDefault="00435013" w:rsidP="00435013">
      <w:pPr>
        <w:pStyle w:val="Listepuces"/>
        <w:numPr>
          <w:ilvl w:val="0"/>
          <w:numId w:val="0"/>
        </w:numPr>
        <w:ind w:left="363" w:hanging="289"/>
        <w:rPr>
          <w:lang w:val="fr-FR"/>
        </w:rPr>
      </w:pPr>
    </w:p>
    <w:p w:rsidR="00A803F1" w:rsidRDefault="00A803F1" w:rsidP="00435013">
      <w:pPr>
        <w:pStyle w:val="Listepuces"/>
        <w:numPr>
          <w:ilvl w:val="0"/>
          <w:numId w:val="0"/>
        </w:numPr>
        <w:ind w:left="363" w:hanging="289"/>
        <w:rPr>
          <w:lang w:val="fr-FR"/>
        </w:rPr>
      </w:pPr>
    </w:p>
    <w:p w:rsidR="00A803F1" w:rsidRDefault="00A803F1" w:rsidP="00435013">
      <w:pPr>
        <w:pStyle w:val="Listepuces"/>
        <w:numPr>
          <w:ilvl w:val="0"/>
          <w:numId w:val="0"/>
        </w:numPr>
        <w:ind w:left="363" w:hanging="289"/>
        <w:rPr>
          <w:lang w:val="fr-FR"/>
        </w:rPr>
      </w:pPr>
    </w:p>
    <w:p w:rsidR="00435013" w:rsidRDefault="00435013" w:rsidP="00435013">
      <w:pPr>
        <w:pStyle w:val="Listepuces"/>
        <w:numPr>
          <w:ilvl w:val="0"/>
          <w:numId w:val="0"/>
        </w:numPr>
        <w:ind w:left="289" w:hanging="289"/>
        <w:rPr>
          <w:lang w:val="fr-FR"/>
        </w:rPr>
      </w:pPr>
      <w:r>
        <w:rPr>
          <w:lang w:val="fr-FR"/>
        </w:rPr>
        <w:t>Le faire ainsi suppose un fonctionnement assez simple du jeu :</w:t>
      </w:r>
    </w:p>
    <w:p w:rsidR="00435013" w:rsidRDefault="00435013" w:rsidP="00435013">
      <w:pPr>
        <w:pStyle w:val="Listepuces"/>
        <w:rPr>
          <w:lang w:val="fr-FR"/>
        </w:rPr>
      </w:pPr>
      <w:r>
        <w:rPr>
          <w:lang w:val="fr-FR"/>
        </w:rPr>
        <w:t>Le joueur ne voit que le score de son adversaire.</w:t>
      </w:r>
    </w:p>
    <w:p w:rsidR="00435013" w:rsidRDefault="00435013" w:rsidP="00435013">
      <w:pPr>
        <w:pStyle w:val="Listepuces"/>
        <w:rPr>
          <w:lang w:val="fr-FR"/>
        </w:rPr>
      </w:pPr>
      <w:r>
        <w:rPr>
          <w:lang w:val="fr-FR"/>
        </w:rPr>
        <w:t>Lorsque l’on casse 10 lignes le jeu envoi un ordre de malus à l’autre joueur.</w:t>
      </w:r>
    </w:p>
    <w:p w:rsidR="00435013" w:rsidRDefault="00435013" w:rsidP="00435013">
      <w:pPr>
        <w:pStyle w:val="Listepuces"/>
        <w:rPr>
          <w:lang w:val="fr-FR"/>
        </w:rPr>
      </w:pPr>
      <w:r>
        <w:rPr>
          <w:lang w:val="fr-FR"/>
        </w:rPr>
        <w:t>Lorsque l’on perd le jeu envoi un ordre de fin de partie à l’autre joueur.</w:t>
      </w:r>
    </w:p>
    <w:p w:rsidR="00A803F1" w:rsidRPr="00A803F1" w:rsidRDefault="00435013" w:rsidP="00A803F1">
      <w:pPr>
        <w:pStyle w:val="Listepuces"/>
        <w:rPr>
          <w:lang w:val="fr-FR"/>
        </w:rPr>
      </w:pPr>
      <w:r>
        <w:rPr>
          <w:lang w:val="fr-FR"/>
        </w:rPr>
        <w:t>Si on perd la connexion le jeu s’arrête.</w:t>
      </w:r>
    </w:p>
    <w:sectPr w:rsidR="00A803F1" w:rsidRPr="00A803F1" w:rsidSect="007B3ACE">
      <w:headerReference w:type="default" r:id="rId14"/>
      <w:footerReference w:type="default" r:id="rId15"/>
      <w:pgSz w:w="12240" w:h="15840" w:code="1"/>
      <w:pgMar w:top="142" w:right="1080" w:bottom="284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1D8" w:rsidRDefault="00BD51D8">
      <w:pPr>
        <w:spacing w:before="0" w:after="0" w:line="240" w:lineRule="auto"/>
      </w:pPr>
      <w:r>
        <w:separator/>
      </w:r>
    </w:p>
  </w:endnote>
  <w:endnote w:type="continuationSeparator" w:id="0">
    <w:p w:rsidR="00BD51D8" w:rsidRDefault="00BD51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dashSmallGap" w:sz="4" w:space="0" w:color="BFBFBF"/>
      </w:tblBorders>
      <w:tblLook w:val="04A0" w:firstRow="1" w:lastRow="0" w:firstColumn="1" w:lastColumn="0" w:noHBand="0" w:noVBand="1"/>
    </w:tblPr>
    <w:tblGrid>
      <w:gridCol w:w="5040"/>
      <w:gridCol w:w="5040"/>
    </w:tblGrid>
    <w:tr w:rsidR="00915234" w:rsidRPr="00EB220B" w:rsidTr="00497FD9">
      <w:tc>
        <w:tcPr>
          <w:tcW w:w="5148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:rsidR="00915234" w:rsidRPr="00EB220B" w:rsidRDefault="00915234">
          <w:pPr>
            <w:pStyle w:val="Sansinterligne"/>
          </w:pPr>
        </w:p>
      </w:tc>
      <w:tc>
        <w:tcPr>
          <w:tcW w:w="5148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:rsidR="00915234" w:rsidRPr="00EB220B" w:rsidRDefault="00915234">
          <w:pPr>
            <w:pStyle w:val="Sansinterligne"/>
            <w:rPr>
              <w:rFonts w:ascii="Trebuchet MS" w:hAnsi="Trebuchet MS"/>
              <w:sz w:val="20"/>
            </w:rPr>
          </w:pPr>
        </w:p>
      </w:tc>
    </w:tr>
  </w:tbl>
  <w:p w:rsidR="00915234" w:rsidRDefault="00915234">
    <w:pPr>
      <w:pStyle w:val="Sansinterlign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1D8" w:rsidRDefault="00BD51D8">
      <w:pPr>
        <w:spacing w:before="0" w:after="0" w:line="240" w:lineRule="auto"/>
      </w:pPr>
      <w:r>
        <w:separator/>
      </w:r>
    </w:p>
  </w:footnote>
  <w:footnote w:type="continuationSeparator" w:id="0">
    <w:p w:rsidR="00BD51D8" w:rsidRDefault="00BD51D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dashSmallGap" w:sz="4" w:space="0" w:color="BFBFBF"/>
      </w:tblBorders>
      <w:tblLook w:val="04A0" w:firstRow="1" w:lastRow="0" w:firstColumn="1" w:lastColumn="0" w:noHBand="0" w:noVBand="1"/>
    </w:tblPr>
    <w:tblGrid>
      <w:gridCol w:w="5044"/>
      <w:gridCol w:w="5036"/>
    </w:tblGrid>
    <w:tr w:rsidR="00915234" w:rsidRPr="007F3FCD" w:rsidTr="00497FD9">
      <w:tc>
        <w:tcPr>
          <w:tcW w:w="5148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:rsidR="00915234" w:rsidRPr="007F3FCD" w:rsidRDefault="00915234" w:rsidP="00497FD9">
          <w:pPr>
            <w:pStyle w:val="Sansinterligne"/>
            <w:spacing w:after="80"/>
            <w:rPr>
              <w:lang w:val="fr-FR"/>
            </w:rPr>
          </w:pPr>
          <w:r w:rsidRPr="007F3FCD">
            <w:rPr>
              <w:noProof/>
              <w:lang w:val="fr-FR"/>
            </w:rPr>
            <w:t xml:space="preserve"> </w:t>
          </w:r>
          <w:sdt>
            <w:sdtPr>
              <w:rPr>
                <w:noProof/>
                <w:lang w:val="fr-FR"/>
              </w:rPr>
              <w:alias w:val="Click icon to replace logo"/>
              <w:tag w:val="Click icon to replace logo"/>
              <w:id w:val="1732732769"/>
              <w:picture/>
            </w:sdtPr>
            <w:sdtEndPr/>
            <w:sdtContent>
              <w:r w:rsidRPr="007F3FCD">
                <w:rPr>
                  <w:noProof/>
                  <w:lang w:val="fr-FR" w:eastAsia="fr-FR"/>
                </w:rPr>
                <w:drawing>
                  <wp:inline distT="0" distB="0" distL="0" distR="0" wp14:anchorId="2D392A3F" wp14:editId="0516725B">
                    <wp:extent cx="1000125" cy="442851"/>
                    <wp:effectExtent l="0" t="0" r="0" b="0"/>
                    <wp:docPr id="15" name="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16804" cy="4502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5148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:rsidR="00915234" w:rsidRPr="007F3FCD" w:rsidRDefault="00BD51D8" w:rsidP="00F15405">
          <w:pPr>
            <w:pStyle w:val="ReportName"/>
            <w:rPr>
              <w:lang w:val="fr-FR"/>
            </w:rPr>
          </w:pPr>
          <w:sdt>
            <w:sdtPr>
              <w:alias w:val="Titre du rapport"/>
              <w:tag w:val="Report Title"/>
              <w:id w:val="1187949939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r w:rsidR="0065117D">
                <w:rPr>
                  <w:lang w:val="fr-FR"/>
                </w:rPr>
                <w:t>Architecture du projet</w:t>
              </w:r>
            </w:sdtContent>
          </w:sdt>
          <w:r w:rsidR="00915234" w:rsidRPr="007F3FCD">
            <w:rPr>
              <w:lang w:val="fr-FR"/>
            </w:rPr>
            <w:t xml:space="preserve"> | </w:t>
          </w:r>
          <w:r w:rsidR="00915234" w:rsidRPr="007F3FCD">
            <w:rPr>
              <w:rStyle w:val="Numrodepage"/>
              <w:color w:val="F95F56"/>
              <w:lang w:val="fr-FR"/>
            </w:rPr>
            <w:fldChar w:fldCharType="begin"/>
          </w:r>
          <w:r w:rsidR="00915234" w:rsidRPr="007F3FCD">
            <w:rPr>
              <w:rStyle w:val="Numrodepage"/>
              <w:color w:val="F95F56"/>
              <w:lang w:val="fr-FR"/>
            </w:rPr>
            <w:instrText xml:space="preserve"> PAGE  \* Arabic  \* MERGEFORMAT </w:instrText>
          </w:r>
          <w:r w:rsidR="00915234" w:rsidRPr="007F3FCD">
            <w:rPr>
              <w:rStyle w:val="Numrodepage"/>
              <w:color w:val="F95F56"/>
              <w:lang w:val="fr-FR"/>
            </w:rPr>
            <w:fldChar w:fldCharType="separate"/>
          </w:r>
          <w:r w:rsidR="00B53F8D">
            <w:rPr>
              <w:rStyle w:val="Numrodepage"/>
              <w:noProof/>
              <w:color w:val="F95F56"/>
              <w:lang w:val="fr-FR"/>
            </w:rPr>
            <w:t>6</w:t>
          </w:r>
          <w:r w:rsidR="00915234" w:rsidRPr="007F3FCD">
            <w:rPr>
              <w:rStyle w:val="Numrodepage"/>
              <w:color w:val="F95F56"/>
              <w:lang w:val="fr-FR"/>
            </w:rPr>
            <w:fldChar w:fldCharType="end"/>
          </w:r>
        </w:p>
      </w:tc>
    </w:tr>
  </w:tbl>
  <w:p w:rsidR="00915234" w:rsidRPr="007F3FCD" w:rsidRDefault="00915234">
    <w:pPr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C0DE878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7D04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D320ADC"/>
    <w:multiLevelType w:val="hybridMultilevel"/>
    <w:tmpl w:val="E6A60516"/>
    <w:lvl w:ilvl="0" w:tplc="6C6CF150">
      <w:start w:val="1"/>
      <w:numFmt w:val="bullet"/>
      <w:pStyle w:val="ListBulletNegative"/>
      <w:lvlText w:val=""/>
      <w:lvlJc w:val="left"/>
      <w:pPr>
        <w:ind w:left="580" w:hanging="432"/>
      </w:pPr>
      <w:rPr>
        <w:rFonts w:ascii="Wingdings 3" w:hAnsi="Wingdings 3" w:hint="default"/>
        <w:color w:val="7F7F7F"/>
        <w:position w:val="0"/>
        <w:sz w:val="28"/>
      </w:rPr>
    </w:lvl>
    <w:lvl w:ilvl="1" w:tplc="2CD41622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9320A7C0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175A1F48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575A918E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73D88E2E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770BCEA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F320ABA6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979A8CB8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3" w15:restartNumberingAfterBreak="0">
    <w:nsid w:val="35F369CB"/>
    <w:multiLevelType w:val="hybridMultilevel"/>
    <w:tmpl w:val="6FC07668"/>
    <w:lvl w:ilvl="0" w:tplc="D6481606">
      <w:start w:val="1"/>
      <w:numFmt w:val="bullet"/>
      <w:pStyle w:val="Listepuces"/>
      <w:lvlText w:val=""/>
      <w:lvlJc w:val="left"/>
      <w:pPr>
        <w:ind w:left="576" w:hanging="432"/>
      </w:pPr>
      <w:rPr>
        <w:rFonts w:ascii="Wingdings 3" w:hAnsi="Wingdings 3" w:hint="default"/>
        <w:color w:val="F72B1E"/>
        <w:position w:val="-4"/>
        <w:sz w:val="28"/>
      </w:rPr>
    </w:lvl>
    <w:lvl w:ilvl="1" w:tplc="51E2E3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BC9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72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0A4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C8E8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8FF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462E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58A3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2621E"/>
    <w:multiLevelType w:val="hybridMultilevel"/>
    <w:tmpl w:val="D7961F0E"/>
    <w:lvl w:ilvl="0" w:tplc="7EB42CF0">
      <w:numFmt w:val="bullet"/>
      <w:lvlText w:val="-"/>
      <w:lvlJc w:val="left"/>
      <w:pPr>
        <w:ind w:left="720" w:hanging="360"/>
      </w:pPr>
      <w:rPr>
        <w:rFonts w:ascii="Mistral" w:eastAsia="Corbel" w:hAnsi="Mistral" w:cs="Angsana New" w:hint="default"/>
      </w:rPr>
    </w:lvl>
    <w:lvl w:ilvl="1" w:tplc="725C96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9EA9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E76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AC5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C4FF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A9A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CD9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985D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025"/>
    <w:rsid w:val="00000908"/>
    <w:rsid w:val="000014CB"/>
    <w:rsid w:val="000116ED"/>
    <w:rsid w:val="000120C5"/>
    <w:rsid w:val="00016284"/>
    <w:rsid w:val="00021200"/>
    <w:rsid w:val="000214A2"/>
    <w:rsid w:val="00026714"/>
    <w:rsid w:val="000279DE"/>
    <w:rsid w:val="0003145A"/>
    <w:rsid w:val="000351B9"/>
    <w:rsid w:val="00044787"/>
    <w:rsid w:val="00050992"/>
    <w:rsid w:val="000727B8"/>
    <w:rsid w:val="00074C4D"/>
    <w:rsid w:val="00077897"/>
    <w:rsid w:val="00077FD9"/>
    <w:rsid w:val="00083EB7"/>
    <w:rsid w:val="000969B0"/>
    <w:rsid w:val="000B41DC"/>
    <w:rsid w:val="000B45EA"/>
    <w:rsid w:val="000B5056"/>
    <w:rsid w:val="000B702B"/>
    <w:rsid w:val="000C01F5"/>
    <w:rsid w:val="000D3CDB"/>
    <w:rsid w:val="000D4593"/>
    <w:rsid w:val="000D7FBA"/>
    <w:rsid w:val="000F27B0"/>
    <w:rsid w:val="00100805"/>
    <w:rsid w:val="00106471"/>
    <w:rsid w:val="001064B6"/>
    <w:rsid w:val="00110F61"/>
    <w:rsid w:val="00111809"/>
    <w:rsid w:val="0012472A"/>
    <w:rsid w:val="00131B41"/>
    <w:rsid w:val="00133F75"/>
    <w:rsid w:val="0015180E"/>
    <w:rsid w:val="001530D6"/>
    <w:rsid w:val="0016251F"/>
    <w:rsid w:val="00163240"/>
    <w:rsid w:val="00165AFB"/>
    <w:rsid w:val="00166473"/>
    <w:rsid w:val="001738C4"/>
    <w:rsid w:val="00175661"/>
    <w:rsid w:val="001776D4"/>
    <w:rsid w:val="0018617A"/>
    <w:rsid w:val="00194342"/>
    <w:rsid w:val="001A0E18"/>
    <w:rsid w:val="001A2191"/>
    <w:rsid w:val="001B3455"/>
    <w:rsid w:val="001C74ED"/>
    <w:rsid w:val="001D4AF6"/>
    <w:rsid w:val="001E2D97"/>
    <w:rsid w:val="001F4172"/>
    <w:rsid w:val="002161CE"/>
    <w:rsid w:val="0021743B"/>
    <w:rsid w:val="0022605E"/>
    <w:rsid w:val="002310CB"/>
    <w:rsid w:val="002326BB"/>
    <w:rsid w:val="002432BA"/>
    <w:rsid w:val="002468B4"/>
    <w:rsid w:val="00265781"/>
    <w:rsid w:val="00267875"/>
    <w:rsid w:val="00281565"/>
    <w:rsid w:val="00284AC1"/>
    <w:rsid w:val="002A6368"/>
    <w:rsid w:val="002B399F"/>
    <w:rsid w:val="002B61A9"/>
    <w:rsid w:val="002B6213"/>
    <w:rsid w:val="002B706B"/>
    <w:rsid w:val="002C028C"/>
    <w:rsid w:val="002C7794"/>
    <w:rsid w:val="002D26EF"/>
    <w:rsid w:val="002D3304"/>
    <w:rsid w:val="002D73C0"/>
    <w:rsid w:val="002E66BA"/>
    <w:rsid w:val="002E74EA"/>
    <w:rsid w:val="002F3069"/>
    <w:rsid w:val="002F31D6"/>
    <w:rsid w:val="003019BA"/>
    <w:rsid w:val="0030250F"/>
    <w:rsid w:val="003049B7"/>
    <w:rsid w:val="00330B36"/>
    <w:rsid w:val="0033181E"/>
    <w:rsid w:val="00335133"/>
    <w:rsid w:val="00335CFB"/>
    <w:rsid w:val="003414F9"/>
    <w:rsid w:val="00347E31"/>
    <w:rsid w:val="003569B1"/>
    <w:rsid w:val="00370FBB"/>
    <w:rsid w:val="00386C7F"/>
    <w:rsid w:val="003B73F6"/>
    <w:rsid w:val="003D6501"/>
    <w:rsid w:val="003F14D4"/>
    <w:rsid w:val="003F2887"/>
    <w:rsid w:val="0040374E"/>
    <w:rsid w:val="00406AF8"/>
    <w:rsid w:val="00407473"/>
    <w:rsid w:val="004170E1"/>
    <w:rsid w:val="00422478"/>
    <w:rsid w:val="004260CA"/>
    <w:rsid w:val="00435013"/>
    <w:rsid w:val="00453626"/>
    <w:rsid w:val="00457928"/>
    <w:rsid w:val="00471271"/>
    <w:rsid w:val="004730FC"/>
    <w:rsid w:val="00481DA0"/>
    <w:rsid w:val="00487FF3"/>
    <w:rsid w:val="00491AA9"/>
    <w:rsid w:val="00497FD9"/>
    <w:rsid w:val="004C67DD"/>
    <w:rsid w:val="004E6D65"/>
    <w:rsid w:val="004F7FF1"/>
    <w:rsid w:val="005006A2"/>
    <w:rsid w:val="00511ED8"/>
    <w:rsid w:val="00513660"/>
    <w:rsid w:val="00534A36"/>
    <w:rsid w:val="00547A53"/>
    <w:rsid w:val="00552AB0"/>
    <w:rsid w:val="00552C09"/>
    <w:rsid w:val="00592649"/>
    <w:rsid w:val="005A78D3"/>
    <w:rsid w:val="005D0114"/>
    <w:rsid w:val="005D0921"/>
    <w:rsid w:val="005D14A4"/>
    <w:rsid w:val="005E375D"/>
    <w:rsid w:val="005E3B64"/>
    <w:rsid w:val="006020C2"/>
    <w:rsid w:val="00605C51"/>
    <w:rsid w:val="006115BF"/>
    <w:rsid w:val="0061677B"/>
    <w:rsid w:val="0061718F"/>
    <w:rsid w:val="00622E35"/>
    <w:rsid w:val="006268C5"/>
    <w:rsid w:val="0065117D"/>
    <w:rsid w:val="00657F1B"/>
    <w:rsid w:val="006647E6"/>
    <w:rsid w:val="0068051E"/>
    <w:rsid w:val="00682027"/>
    <w:rsid w:val="00682319"/>
    <w:rsid w:val="00682650"/>
    <w:rsid w:val="00682B14"/>
    <w:rsid w:val="00684CFE"/>
    <w:rsid w:val="006B491A"/>
    <w:rsid w:val="006C18B3"/>
    <w:rsid w:val="006C5B4B"/>
    <w:rsid w:val="006D15C0"/>
    <w:rsid w:val="006D466B"/>
    <w:rsid w:val="006D5F65"/>
    <w:rsid w:val="006D6353"/>
    <w:rsid w:val="006E4FEB"/>
    <w:rsid w:val="006E7147"/>
    <w:rsid w:val="006F2D9E"/>
    <w:rsid w:val="0070063C"/>
    <w:rsid w:val="007047B2"/>
    <w:rsid w:val="007228F2"/>
    <w:rsid w:val="00723B6F"/>
    <w:rsid w:val="00726976"/>
    <w:rsid w:val="00726BA3"/>
    <w:rsid w:val="007354B9"/>
    <w:rsid w:val="00736226"/>
    <w:rsid w:val="00740FEB"/>
    <w:rsid w:val="00750C74"/>
    <w:rsid w:val="00752E02"/>
    <w:rsid w:val="0076125C"/>
    <w:rsid w:val="00771636"/>
    <w:rsid w:val="00771CCA"/>
    <w:rsid w:val="00775C0F"/>
    <w:rsid w:val="00790A1D"/>
    <w:rsid w:val="00797F86"/>
    <w:rsid w:val="007B083F"/>
    <w:rsid w:val="007B3ACE"/>
    <w:rsid w:val="007C342E"/>
    <w:rsid w:val="007C4754"/>
    <w:rsid w:val="007D320F"/>
    <w:rsid w:val="007F0D29"/>
    <w:rsid w:val="007F3FCD"/>
    <w:rsid w:val="007F4AF3"/>
    <w:rsid w:val="00815291"/>
    <w:rsid w:val="008164B2"/>
    <w:rsid w:val="00833CC1"/>
    <w:rsid w:val="00835260"/>
    <w:rsid w:val="00856895"/>
    <w:rsid w:val="0086754F"/>
    <w:rsid w:val="00871079"/>
    <w:rsid w:val="008724A1"/>
    <w:rsid w:val="00875547"/>
    <w:rsid w:val="00875689"/>
    <w:rsid w:val="0087705D"/>
    <w:rsid w:val="008873AC"/>
    <w:rsid w:val="00894699"/>
    <w:rsid w:val="008A0B81"/>
    <w:rsid w:val="008A17EC"/>
    <w:rsid w:val="008A4167"/>
    <w:rsid w:val="008B0824"/>
    <w:rsid w:val="008B2790"/>
    <w:rsid w:val="008B3439"/>
    <w:rsid w:val="008C305D"/>
    <w:rsid w:val="008C4270"/>
    <w:rsid w:val="008C45B8"/>
    <w:rsid w:val="008C710D"/>
    <w:rsid w:val="008C7B7C"/>
    <w:rsid w:val="008D0AAA"/>
    <w:rsid w:val="008D0B8A"/>
    <w:rsid w:val="008E0239"/>
    <w:rsid w:val="008F37B2"/>
    <w:rsid w:val="0090051C"/>
    <w:rsid w:val="00902DEE"/>
    <w:rsid w:val="00911263"/>
    <w:rsid w:val="00912688"/>
    <w:rsid w:val="009134D8"/>
    <w:rsid w:val="00915234"/>
    <w:rsid w:val="00923053"/>
    <w:rsid w:val="00923A09"/>
    <w:rsid w:val="0094187B"/>
    <w:rsid w:val="009549B7"/>
    <w:rsid w:val="00957179"/>
    <w:rsid w:val="00960AD6"/>
    <w:rsid w:val="00976352"/>
    <w:rsid w:val="0098138C"/>
    <w:rsid w:val="00982B24"/>
    <w:rsid w:val="00987DA0"/>
    <w:rsid w:val="00992396"/>
    <w:rsid w:val="00994561"/>
    <w:rsid w:val="0099734E"/>
    <w:rsid w:val="009A3DFD"/>
    <w:rsid w:val="009A7446"/>
    <w:rsid w:val="009B2BE8"/>
    <w:rsid w:val="009D4A2D"/>
    <w:rsid w:val="009F600A"/>
    <w:rsid w:val="00A0518F"/>
    <w:rsid w:val="00A07DDE"/>
    <w:rsid w:val="00A12DFD"/>
    <w:rsid w:val="00A2373D"/>
    <w:rsid w:val="00A37584"/>
    <w:rsid w:val="00A41DF0"/>
    <w:rsid w:val="00A6237E"/>
    <w:rsid w:val="00A62531"/>
    <w:rsid w:val="00A638EF"/>
    <w:rsid w:val="00A63EC3"/>
    <w:rsid w:val="00A803F1"/>
    <w:rsid w:val="00A81B9A"/>
    <w:rsid w:val="00A84B9C"/>
    <w:rsid w:val="00AB364B"/>
    <w:rsid w:val="00AB76DA"/>
    <w:rsid w:val="00AC598F"/>
    <w:rsid w:val="00AE4211"/>
    <w:rsid w:val="00AF52B8"/>
    <w:rsid w:val="00AF7725"/>
    <w:rsid w:val="00B02CF0"/>
    <w:rsid w:val="00B0323C"/>
    <w:rsid w:val="00B35938"/>
    <w:rsid w:val="00B43DB4"/>
    <w:rsid w:val="00B441C3"/>
    <w:rsid w:val="00B53F8D"/>
    <w:rsid w:val="00B7541C"/>
    <w:rsid w:val="00BA67AB"/>
    <w:rsid w:val="00BA7558"/>
    <w:rsid w:val="00BC7A00"/>
    <w:rsid w:val="00BD51D8"/>
    <w:rsid w:val="00BE1267"/>
    <w:rsid w:val="00BF3136"/>
    <w:rsid w:val="00BF5BE9"/>
    <w:rsid w:val="00C04175"/>
    <w:rsid w:val="00C14FA0"/>
    <w:rsid w:val="00C17A1A"/>
    <w:rsid w:val="00C24F30"/>
    <w:rsid w:val="00C26AF9"/>
    <w:rsid w:val="00C30022"/>
    <w:rsid w:val="00C4346A"/>
    <w:rsid w:val="00C4360D"/>
    <w:rsid w:val="00C52356"/>
    <w:rsid w:val="00C53EFF"/>
    <w:rsid w:val="00C641E5"/>
    <w:rsid w:val="00C75E40"/>
    <w:rsid w:val="00C85295"/>
    <w:rsid w:val="00C866FC"/>
    <w:rsid w:val="00C86B3E"/>
    <w:rsid w:val="00C9465F"/>
    <w:rsid w:val="00C960B6"/>
    <w:rsid w:val="00CA6D7E"/>
    <w:rsid w:val="00CA7928"/>
    <w:rsid w:val="00CC325C"/>
    <w:rsid w:val="00CD1FDC"/>
    <w:rsid w:val="00CE0FE1"/>
    <w:rsid w:val="00CF4110"/>
    <w:rsid w:val="00CF4D57"/>
    <w:rsid w:val="00D073C8"/>
    <w:rsid w:val="00D10DC7"/>
    <w:rsid w:val="00D11212"/>
    <w:rsid w:val="00D37B31"/>
    <w:rsid w:val="00D55774"/>
    <w:rsid w:val="00D5662E"/>
    <w:rsid w:val="00D76DD1"/>
    <w:rsid w:val="00D77FEA"/>
    <w:rsid w:val="00D830AB"/>
    <w:rsid w:val="00D84891"/>
    <w:rsid w:val="00D8710A"/>
    <w:rsid w:val="00D97FE6"/>
    <w:rsid w:val="00DA457B"/>
    <w:rsid w:val="00DB1990"/>
    <w:rsid w:val="00DD3231"/>
    <w:rsid w:val="00DD444D"/>
    <w:rsid w:val="00DE1613"/>
    <w:rsid w:val="00DE526A"/>
    <w:rsid w:val="00DE68E5"/>
    <w:rsid w:val="00DF0025"/>
    <w:rsid w:val="00DF059D"/>
    <w:rsid w:val="00DF7EFE"/>
    <w:rsid w:val="00E00620"/>
    <w:rsid w:val="00E02739"/>
    <w:rsid w:val="00E03811"/>
    <w:rsid w:val="00E05875"/>
    <w:rsid w:val="00E1116A"/>
    <w:rsid w:val="00E11D31"/>
    <w:rsid w:val="00E122E3"/>
    <w:rsid w:val="00E3060D"/>
    <w:rsid w:val="00E341F9"/>
    <w:rsid w:val="00E47A0F"/>
    <w:rsid w:val="00E52591"/>
    <w:rsid w:val="00E62754"/>
    <w:rsid w:val="00E62A11"/>
    <w:rsid w:val="00E64EDC"/>
    <w:rsid w:val="00E80172"/>
    <w:rsid w:val="00E82A63"/>
    <w:rsid w:val="00E9115C"/>
    <w:rsid w:val="00E94A1A"/>
    <w:rsid w:val="00EA0CE5"/>
    <w:rsid w:val="00EA58A1"/>
    <w:rsid w:val="00EB5620"/>
    <w:rsid w:val="00EB6B59"/>
    <w:rsid w:val="00EB70CF"/>
    <w:rsid w:val="00EC38A6"/>
    <w:rsid w:val="00EC728F"/>
    <w:rsid w:val="00ED089C"/>
    <w:rsid w:val="00ED2226"/>
    <w:rsid w:val="00ED6A06"/>
    <w:rsid w:val="00EE299A"/>
    <w:rsid w:val="00EE4A87"/>
    <w:rsid w:val="00EE57F2"/>
    <w:rsid w:val="00EE734D"/>
    <w:rsid w:val="00EF2A81"/>
    <w:rsid w:val="00F127FB"/>
    <w:rsid w:val="00F12C6C"/>
    <w:rsid w:val="00F15405"/>
    <w:rsid w:val="00F2152E"/>
    <w:rsid w:val="00F24732"/>
    <w:rsid w:val="00F27738"/>
    <w:rsid w:val="00F33216"/>
    <w:rsid w:val="00F35EF4"/>
    <w:rsid w:val="00F5071F"/>
    <w:rsid w:val="00F66679"/>
    <w:rsid w:val="00F66BFC"/>
    <w:rsid w:val="00F75FC6"/>
    <w:rsid w:val="00F8738D"/>
    <w:rsid w:val="00F91B35"/>
    <w:rsid w:val="00F93512"/>
    <w:rsid w:val="00F9740D"/>
    <w:rsid w:val="00FA3ACB"/>
    <w:rsid w:val="00FB22CE"/>
    <w:rsid w:val="00FD23AC"/>
    <w:rsid w:val="00FE098B"/>
    <w:rsid w:val="00FE1C82"/>
    <w:rsid w:val="00FE3537"/>
    <w:rsid w:val="00FE3DF6"/>
    <w:rsid w:val="00FE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52410B3-DC75-4032-A5ED-D832B7B4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bel" w:eastAsia="Corbel" w:hAnsi="Corbel" w:cs="Angsana New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17D"/>
    <w:pPr>
      <w:spacing w:before="160" w:after="160" w:line="276" w:lineRule="auto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87FF3"/>
    <w:pPr>
      <w:spacing w:after="0" w:line="240" w:lineRule="auto"/>
      <w:outlineLvl w:val="0"/>
    </w:pPr>
    <w:rPr>
      <w:rFonts w:ascii="Trebuchet MS" w:hAnsi="Trebuchet MS"/>
      <w:color w:val="169E33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7FF3"/>
    <w:pPr>
      <w:pBdr>
        <w:top w:val="dashSmallGap" w:sz="4" w:space="4" w:color="BFBFBF"/>
        <w:bottom w:val="dashSmallGap" w:sz="4" w:space="4" w:color="BFBFBF"/>
      </w:pBdr>
      <w:spacing w:before="0" w:after="0" w:line="240" w:lineRule="auto"/>
      <w:outlineLvl w:val="1"/>
    </w:pPr>
    <w:rPr>
      <w:rFonts w:ascii="Trebuchet MS" w:hAnsi="Trebuchet MS"/>
      <w:color w:val="169E33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2D97"/>
    <w:pPr>
      <w:spacing w:after="0" w:line="240" w:lineRule="auto"/>
      <w:outlineLvl w:val="2"/>
    </w:pPr>
    <w:rPr>
      <w:rFonts w:ascii="Trebuchet MS" w:hAnsi="Trebuchet MS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86C7F"/>
    <w:pPr>
      <w:spacing w:before="120" w:after="120" w:line="240" w:lineRule="auto"/>
      <w:ind w:left="288"/>
      <w:outlineLvl w:val="3"/>
    </w:pPr>
    <w:rPr>
      <w:rFonts w:ascii="Trebuchet MS" w:hAnsi="Trebuchet MS"/>
      <w:sz w:val="28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E2AF9"/>
    <w:pPr>
      <w:spacing w:before="60" w:after="60" w:line="240" w:lineRule="auto"/>
      <w:outlineLvl w:val="4"/>
    </w:pPr>
    <w:rPr>
      <w:rFonts w:ascii="Trebuchet MS" w:hAnsi="Trebuchet MS"/>
      <w:caps/>
      <w:color w:val="F72B1E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0E2AF9"/>
    <w:pPr>
      <w:spacing w:after="0" w:line="240" w:lineRule="auto"/>
      <w:ind w:left="360"/>
      <w:outlineLvl w:val="5"/>
    </w:pPr>
    <w:rPr>
      <w:caps/>
      <w:color w:val="F72B1E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2247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E2AF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0E2AF9"/>
    <w:rPr>
      <w:rFonts w:ascii="Tahoma" w:hAnsi="Tahoma" w:cs="Tahoma"/>
      <w:color w:val="000000"/>
      <w:sz w:val="16"/>
      <w:szCs w:val="16"/>
    </w:rPr>
  </w:style>
  <w:style w:type="paragraph" w:customStyle="1" w:styleId="Normal-SpaceAfter">
    <w:name w:val="Normal - Space After"/>
    <w:basedOn w:val="Normal"/>
    <w:qFormat/>
    <w:rsid w:val="000E2AF9"/>
    <w:pPr>
      <w:spacing w:after="1200"/>
    </w:pPr>
    <w:rPr>
      <w:noProof/>
    </w:rPr>
  </w:style>
  <w:style w:type="paragraph" w:customStyle="1" w:styleId="CoverLogo">
    <w:name w:val="Cover Logo"/>
    <w:basedOn w:val="Normal"/>
    <w:qFormat/>
    <w:rsid w:val="000E2AF9"/>
    <w:pPr>
      <w:pBdr>
        <w:bottom w:val="dashSmallGap" w:sz="4" w:space="15" w:color="BFBFBF"/>
      </w:pBdr>
      <w:spacing w:before="2000" w:after="1000" w:line="240" w:lineRule="auto"/>
      <w:ind w:left="864" w:right="864"/>
      <w:jc w:val="center"/>
    </w:pPr>
  </w:style>
  <w:style w:type="paragraph" w:styleId="Titre">
    <w:name w:val="Title"/>
    <w:basedOn w:val="Normal"/>
    <w:next w:val="Normal"/>
    <w:link w:val="TitreCar"/>
    <w:qFormat/>
    <w:rsid w:val="00487FF3"/>
    <w:pPr>
      <w:spacing w:before="1000" w:after="0" w:line="240" w:lineRule="auto"/>
      <w:jc w:val="center"/>
    </w:pPr>
    <w:rPr>
      <w:rFonts w:ascii="Trebuchet MS" w:hAnsi="Trebuchet MS"/>
      <w:color w:val="169E33"/>
      <w:sz w:val="48"/>
      <w:szCs w:val="48"/>
    </w:rPr>
  </w:style>
  <w:style w:type="character" w:customStyle="1" w:styleId="TitreCar">
    <w:name w:val="Titre Car"/>
    <w:link w:val="Titre"/>
    <w:rsid w:val="00487FF3"/>
    <w:rPr>
      <w:rFonts w:ascii="Trebuchet MS" w:hAnsi="Trebuchet MS"/>
      <w:color w:val="169E33"/>
      <w:sz w:val="48"/>
      <w:szCs w:val="48"/>
    </w:rPr>
  </w:style>
  <w:style w:type="paragraph" w:styleId="Sous-titre">
    <w:name w:val="Subtitle"/>
    <w:basedOn w:val="Normal"/>
    <w:next w:val="Normal"/>
    <w:link w:val="Sous-titreCar"/>
    <w:qFormat/>
    <w:rsid w:val="000E2AF9"/>
    <w:pPr>
      <w:pBdr>
        <w:bottom w:val="dashSmallGap" w:sz="4" w:space="31" w:color="BFBFBF"/>
      </w:pBdr>
      <w:spacing w:after="360" w:line="240" w:lineRule="auto"/>
      <w:ind w:left="864" w:right="864"/>
      <w:jc w:val="center"/>
    </w:pPr>
    <w:rPr>
      <w:szCs w:val="24"/>
    </w:rPr>
  </w:style>
  <w:style w:type="character" w:customStyle="1" w:styleId="Sous-titreCar">
    <w:name w:val="Sous-titre Car"/>
    <w:link w:val="Sous-titre"/>
    <w:rsid w:val="000E2AF9"/>
    <w:rPr>
      <w:sz w:val="24"/>
      <w:szCs w:val="24"/>
    </w:rPr>
  </w:style>
  <w:style w:type="paragraph" w:customStyle="1" w:styleId="CompanyInfo">
    <w:name w:val="Company Info"/>
    <w:basedOn w:val="Normal"/>
    <w:qFormat/>
    <w:rsid w:val="000E2AF9"/>
    <w:pPr>
      <w:spacing w:before="300" w:after="0" w:line="360" w:lineRule="auto"/>
      <w:contextualSpacing/>
      <w:jc w:val="center"/>
    </w:pPr>
    <w:rPr>
      <w:color w:val="7F7F7F"/>
      <w:szCs w:val="18"/>
    </w:rPr>
  </w:style>
  <w:style w:type="character" w:styleId="lev">
    <w:name w:val="Strong"/>
    <w:uiPriority w:val="1"/>
    <w:qFormat/>
    <w:rsid w:val="000E2AF9"/>
    <w:rPr>
      <w:b/>
      <w:bCs/>
      <w:color w:val="595959"/>
    </w:rPr>
  </w:style>
  <w:style w:type="table" w:styleId="Grilledutableau">
    <w:name w:val="Table Grid"/>
    <w:basedOn w:val="TableauNormal"/>
    <w:uiPriority w:val="59"/>
    <w:rsid w:val="000E2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E2AF9"/>
    <w:pPr>
      <w:tabs>
        <w:tab w:val="center" w:pos="4680"/>
        <w:tab w:val="right" w:pos="9360"/>
      </w:tabs>
    </w:pPr>
  </w:style>
  <w:style w:type="character" w:customStyle="1" w:styleId="En-tteCar">
    <w:name w:val="En-tête Car"/>
    <w:link w:val="En-tte"/>
    <w:uiPriority w:val="99"/>
    <w:rsid w:val="000E2AF9"/>
    <w:rPr>
      <w:color w:val="595959"/>
      <w:sz w:val="18"/>
    </w:rPr>
  </w:style>
  <w:style w:type="paragraph" w:styleId="Pieddepage">
    <w:name w:val="footer"/>
    <w:basedOn w:val="Normal"/>
    <w:link w:val="PieddepageCar"/>
    <w:uiPriority w:val="99"/>
    <w:unhideWhenUsed/>
    <w:rsid w:val="000E2AF9"/>
    <w:pPr>
      <w:spacing w:before="0" w:after="60" w:line="240" w:lineRule="auto"/>
    </w:pPr>
    <w:rPr>
      <w:i/>
      <w:color w:val="A6A6A6"/>
      <w:sz w:val="16"/>
      <w:szCs w:val="16"/>
    </w:rPr>
  </w:style>
  <w:style w:type="character" w:customStyle="1" w:styleId="PieddepageCar">
    <w:name w:val="Pied de page Car"/>
    <w:link w:val="Pieddepage"/>
    <w:uiPriority w:val="99"/>
    <w:rsid w:val="000E2AF9"/>
    <w:rPr>
      <w:i/>
      <w:color w:val="A6A6A6"/>
      <w:sz w:val="16"/>
      <w:szCs w:val="16"/>
    </w:rPr>
  </w:style>
  <w:style w:type="character" w:styleId="Numrodepage">
    <w:name w:val="page number"/>
    <w:uiPriority w:val="1"/>
    <w:qFormat/>
    <w:rsid w:val="000E2AF9"/>
    <w:rPr>
      <w:rFonts w:ascii="Trebuchet MS" w:hAnsi="Trebuchet MS"/>
      <w:color w:val="F72B1E"/>
      <w:sz w:val="20"/>
    </w:rPr>
  </w:style>
  <w:style w:type="character" w:customStyle="1" w:styleId="Titre1Car">
    <w:name w:val="Titre 1 Car"/>
    <w:link w:val="Titre1"/>
    <w:uiPriority w:val="9"/>
    <w:rsid w:val="00487FF3"/>
    <w:rPr>
      <w:rFonts w:ascii="Trebuchet MS" w:hAnsi="Trebuchet MS"/>
      <w:color w:val="169E33"/>
      <w:sz w:val="48"/>
      <w:szCs w:val="48"/>
    </w:rPr>
  </w:style>
  <w:style w:type="paragraph" w:styleId="Sansinterligne">
    <w:name w:val="No Spacing"/>
    <w:uiPriority w:val="1"/>
    <w:qFormat/>
    <w:rsid w:val="000E2AF9"/>
    <w:rPr>
      <w:color w:val="595959"/>
      <w:sz w:val="18"/>
      <w:lang w:eastAsia="en-US"/>
    </w:rPr>
  </w:style>
  <w:style w:type="character" w:customStyle="1" w:styleId="Titre2Car">
    <w:name w:val="Titre 2 Car"/>
    <w:link w:val="Titre2"/>
    <w:uiPriority w:val="9"/>
    <w:rsid w:val="00487FF3"/>
    <w:rPr>
      <w:rFonts w:ascii="Trebuchet MS" w:hAnsi="Trebuchet MS"/>
      <w:color w:val="169E33"/>
      <w:sz w:val="28"/>
      <w:szCs w:val="28"/>
    </w:rPr>
  </w:style>
  <w:style w:type="character" w:customStyle="1" w:styleId="Titre5Car">
    <w:name w:val="Titre 5 Car"/>
    <w:link w:val="Titre5"/>
    <w:uiPriority w:val="9"/>
    <w:rsid w:val="000E2AF9"/>
    <w:rPr>
      <w:rFonts w:ascii="Trebuchet MS" w:hAnsi="Trebuchet MS"/>
      <w:caps/>
      <w:color w:val="F72B1E"/>
    </w:rPr>
  </w:style>
  <w:style w:type="paragraph" w:customStyle="1" w:styleId="SidebarText">
    <w:name w:val="Sidebar Text"/>
    <w:basedOn w:val="Normal"/>
    <w:qFormat/>
    <w:rsid w:val="000E2AF9"/>
    <w:pPr>
      <w:spacing w:before="40" w:after="120" w:line="240" w:lineRule="auto"/>
      <w:ind w:left="360"/>
    </w:pPr>
    <w:rPr>
      <w:color w:val="404040"/>
      <w:sz w:val="16"/>
      <w:szCs w:val="16"/>
    </w:rPr>
  </w:style>
  <w:style w:type="paragraph" w:styleId="Listepuces">
    <w:name w:val="List Bullet"/>
    <w:basedOn w:val="Normal"/>
    <w:qFormat/>
    <w:rsid w:val="00A638EF"/>
    <w:pPr>
      <w:numPr>
        <w:numId w:val="2"/>
      </w:numPr>
      <w:spacing w:before="100" w:after="0" w:line="240" w:lineRule="auto"/>
      <w:ind w:left="363" w:hanging="289"/>
    </w:pPr>
    <w:rPr>
      <w:sz w:val="22"/>
    </w:rPr>
  </w:style>
  <w:style w:type="paragraph" w:customStyle="1" w:styleId="ListBulletNegative">
    <w:name w:val="List Bullet Negative"/>
    <w:basedOn w:val="Normal"/>
    <w:qFormat/>
    <w:rsid w:val="00A638EF"/>
    <w:pPr>
      <w:numPr>
        <w:numId w:val="5"/>
      </w:numPr>
      <w:spacing w:before="100" w:after="0" w:line="240" w:lineRule="auto"/>
      <w:ind w:left="360" w:hanging="288"/>
    </w:pPr>
    <w:rPr>
      <w:sz w:val="22"/>
    </w:rPr>
  </w:style>
  <w:style w:type="character" w:customStyle="1" w:styleId="Titre3Car">
    <w:name w:val="Titre 3 Car"/>
    <w:link w:val="Titre3"/>
    <w:uiPriority w:val="9"/>
    <w:rsid w:val="001E2D97"/>
    <w:rPr>
      <w:rFonts w:ascii="Trebuchet MS" w:hAnsi="Trebuchet MS"/>
      <w:sz w:val="26"/>
      <w:szCs w:val="24"/>
      <w:lang w:eastAsia="en-US"/>
    </w:rPr>
  </w:style>
  <w:style w:type="paragraph" w:styleId="Listepuces2">
    <w:name w:val="List Bullet 2"/>
    <w:basedOn w:val="Normal"/>
    <w:uiPriority w:val="99"/>
    <w:semiHidden/>
    <w:rsid w:val="000E2AF9"/>
    <w:pPr>
      <w:numPr>
        <w:numId w:val="4"/>
      </w:numPr>
      <w:spacing w:after="0" w:line="240" w:lineRule="auto"/>
      <w:contextualSpacing/>
    </w:pPr>
  </w:style>
  <w:style w:type="character" w:customStyle="1" w:styleId="Titre6Car">
    <w:name w:val="Titre 6 Car"/>
    <w:link w:val="Titre6"/>
    <w:uiPriority w:val="9"/>
    <w:rsid w:val="000E2AF9"/>
    <w:rPr>
      <w:caps/>
      <w:color w:val="F72B1E"/>
    </w:rPr>
  </w:style>
  <w:style w:type="paragraph" w:customStyle="1" w:styleId="TableText">
    <w:name w:val="Table Text"/>
    <w:basedOn w:val="Normal"/>
    <w:qFormat/>
    <w:rsid w:val="000E2AF9"/>
    <w:pPr>
      <w:spacing w:before="40" w:after="40" w:line="240" w:lineRule="auto"/>
    </w:pPr>
    <w:rPr>
      <w:color w:val="7F7F7F"/>
      <w:sz w:val="16"/>
      <w:szCs w:val="16"/>
    </w:rPr>
  </w:style>
  <w:style w:type="paragraph" w:customStyle="1" w:styleId="TableRowHeading">
    <w:name w:val="Table Row Heading"/>
    <w:basedOn w:val="Normal"/>
    <w:qFormat/>
    <w:rsid w:val="000E2AF9"/>
    <w:pPr>
      <w:spacing w:before="40" w:after="40" w:line="240" w:lineRule="auto"/>
    </w:pPr>
    <w:rPr>
      <w:rFonts w:ascii="Trebuchet MS" w:hAnsi="Trebuchet MS"/>
      <w:caps/>
      <w:color w:val="7F7F7F"/>
      <w:sz w:val="16"/>
      <w:szCs w:val="16"/>
    </w:rPr>
  </w:style>
  <w:style w:type="character" w:styleId="Lienhypertexte">
    <w:name w:val="Hyperlink"/>
    <w:uiPriority w:val="99"/>
    <w:unhideWhenUsed/>
    <w:rsid w:val="00A81B9A"/>
    <w:rPr>
      <w:color w:val="00B050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9115C"/>
    <w:pPr>
      <w:pBdr>
        <w:bottom w:val="single" w:sz="4" w:space="1" w:color="BFBFBF"/>
      </w:pBdr>
      <w:tabs>
        <w:tab w:val="right" w:pos="9778"/>
      </w:tabs>
      <w:spacing w:before="400" w:after="0" w:line="240" w:lineRule="auto"/>
      <w:ind w:right="288"/>
    </w:pPr>
    <w:rPr>
      <w:rFonts w:ascii="Trebuchet MS" w:hAnsi="Trebuchet MS"/>
      <w:color w:val="169E33"/>
      <w:sz w:val="22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0323C"/>
    <w:pPr>
      <w:tabs>
        <w:tab w:val="right" w:pos="9778"/>
      </w:tabs>
      <w:spacing w:before="200" w:after="0" w:line="240" w:lineRule="auto"/>
      <w:ind w:left="187" w:right="288"/>
    </w:pPr>
    <w:rPr>
      <w:noProof/>
      <w:color w:val="E36C0A" w:themeColor="accent6" w:themeShade="BF"/>
      <w:lang w:val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E2AF9"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rsid w:val="000E2AF9"/>
    <w:pPr>
      <w:spacing w:before="0" w:after="40" w:line="240" w:lineRule="auto"/>
      <w:jc w:val="right"/>
    </w:pPr>
    <w:rPr>
      <w:rFonts w:ascii="Trebuchet MS" w:hAnsi="Trebuchet MS"/>
      <w:color w:val="404040"/>
    </w:rPr>
  </w:style>
  <w:style w:type="character" w:styleId="Textedelespacerserv">
    <w:name w:val="Placeholder Text"/>
    <w:uiPriority w:val="99"/>
    <w:semiHidden/>
    <w:rsid w:val="000E2AF9"/>
    <w:rPr>
      <w:color w:val="808080"/>
    </w:rPr>
  </w:style>
  <w:style w:type="paragraph" w:styleId="En-ttedetabledesmatires">
    <w:name w:val="TOC Heading"/>
    <w:basedOn w:val="Normal"/>
    <w:next w:val="Normal"/>
    <w:uiPriority w:val="39"/>
    <w:qFormat/>
    <w:rsid w:val="00487FF3"/>
    <w:pPr>
      <w:pBdr>
        <w:top w:val="dashSmallGap" w:sz="4" w:space="4" w:color="BFBFBF"/>
        <w:bottom w:val="dashSmallGap" w:sz="4" w:space="4" w:color="BFBFBF"/>
      </w:pBdr>
      <w:spacing w:before="80" w:after="80" w:line="240" w:lineRule="auto"/>
    </w:pPr>
    <w:rPr>
      <w:rFonts w:ascii="Trebuchet MS" w:hAnsi="Trebuchet MS"/>
      <w:caps/>
      <w:color w:val="169E33"/>
      <w:sz w:val="28"/>
      <w:szCs w:val="28"/>
    </w:rPr>
  </w:style>
  <w:style w:type="character" w:customStyle="1" w:styleId="Titre4Car">
    <w:name w:val="Titre 4 Car"/>
    <w:link w:val="Titre4"/>
    <w:uiPriority w:val="9"/>
    <w:rsid w:val="00386C7F"/>
    <w:rPr>
      <w:rFonts w:ascii="Trebuchet MS" w:hAnsi="Trebuchet MS"/>
      <w:sz w:val="28"/>
      <w:szCs w:val="24"/>
      <w:lang w:eastAsia="en-US"/>
    </w:rPr>
  </w:style>
  <w:style w:type="paragraph" w:customStyle="1" w:styleId="TableText-Center">
    <w:name w:val="Table Text - Center"/>
    <w:basedOn w:val="TableText"/>
    <w:qFormat/>
    <w:rsid w:val="000E2AF9"/>
    <w:pPr>
      <w:jc w:val="center"/>
    </w:pPr>
  </w:style>
  <w:style w:type="table" w:customStyle="1" w:styleId="WB2">
    <w:name w:val="WB2"/>
    <w:basedOn w:val="TableauNormal"/>
    <w:uiPriority w:val="99"/>
    <w:rsid w:val="000E2AF9"/>
    <w:tblPr>
      <w:tblStyleRowBandSize w:val="1"/>
      <w:tblBorders>
        <w:top w:val="single" w:sz="4" w:space="0" w:color="BFBFBF"/>
        <w:insideH w:val="single" w:sz="4" w:space="0" w:color="BFBFBF"/>
      </w:tblBorders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/>
      </w:tcPr>
    </w:tblStylePr>
  </w:style>
  <w:style w:type="table" w:customStyle="1" w:styleId="WB1">
    <w:name w:val="WB1"/>
    <w:basedOn w:val="TableauNormal"/>
    <w:uiPriority w:val="99"/>
    <w:rsid w:val="000E2AF9"/>
    <w:tblPr>
      <w:tblBorders>
        <w:top w:val="single" w:sz="4" w:space="0" w:color="BFBFBF"/>
        <w:insideH w:val="single" w:sz="4" w:space="0" w:color="BFBFBF"/>
      </w:tblBorders>
      <w:tblCellMar>
        <w:left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rsid w:val="000E2AF9"/>
    <w:pPr>
      <w:spacing w:before="360"/>
    </w:pPr>
    <w:rPr>
      <w:i/>
      <w:color w:val="808080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422478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en-US"/>
    </w:rPr>
  </w:style>
  <w:style w:type="character" w:styleId="Emphaseple">
    <w:name w:val="Subtle Emphasis"/>
    <w:basedOn w:val="Policepardfaut"/>
    <w:uiPriority w:val="19"/>
    <w:qFormat/>
    <w:rsid w:val="0065117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jmdoudoux.fr/java/dej/chap-design-patterns.ht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usiness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1297-332F-4F46-92B9-CDD1590696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5DAA81-E2FD-4671-BC33-F5BEC33EC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report.dotx</Template>
  <TotalTime>137</TotalTime>
  <Pages>6</Pages>
  <Words>528</Words>
  <Characters>2910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3432</CharactersWithSpaces>
  <SharedDoc>false</SharedDoc>
  <HLinks>
    <vt:vector size="48" baseType="variant">
      <vt:variant>
        <vt:i4>1310782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_Toc291846946</vt:lpwstr>
      </vt:variant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_Toc291846945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_Toc291846944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_Toc291846943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_Toc291846942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_Toc291846941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_Toc291846940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_Toc291846939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description>Architecture du projet</dc:description>
  <cp:lastModifiedBy>Abi</cp:lastModifiedBy>
  <cp:revision>11</cp:revision>
  <cp:lastPrinted>2015-05-29T18:35:00Z</cp:lastPrinted>
  <dcterms:created xsi:type="dcterms:W3CDTF">2016-03-13T14:31:00Z</dcterms:created>
  <dcterms:modified xsi:type="dcterms:W3CDTF">2016-03-13T20:41:00Z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TC026803929991</vt:lpwstr>
  </property>
</Properties>
</file>